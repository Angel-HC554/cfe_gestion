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6" w:type="dxa"/>
        <w:tblInd w:w="-7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"/>
        <w:gridCol w:w="549"/>
        <w:gridCol w:w="142"/>
        <w:gridCol w:w="992"/>
        <w:gridCol w:w="627"/>
        <w:gridCol w:w="224"/>
        <w:gridCol w:w="1843"/>
        <w:gridCol w:w="402"/>
        <w:gridCol w:w="165"/>
        <w:gridCol w:w="283"/>
        <w:gridCol w:w="426"/>
        <w:gridCol w:w="141"/>
        <w:gridCol w:w="284"/>
        <w:gridCol w:w="567"/>
        <w:gridCol w:w="142"/>
        <w:gridCol w:w="283"/>
        <w:gridCol w:w="178"/>
        <w:gridCol w:w="2657"/>
        <w:gridCol w:w="284"/>
        <w:gridCol w:w="265"/>
        <w:gridCol w:w="162"/>
      </w:tblGrid>
      <w:tr w:rsidR="005269E7" w14:paraId="5860FCD6" w14:textId="77777777" w:rsidTr="005269E7">
        <w:trPr>
          <w:cantSplit/>
        </w:trPr>
        <w:tc>
          <w:tcPr>
            <w:tcW w:w="10776" w:type="dxa"/>
            <w:gridSpan w:val="21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A66442" w14:textId="30C50333" w:rsidR="005269E7" w:rsidRDefault="00663732">
            <w:pPr>
              <w:pStyle w:val="Ttulo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89AC4" wp14:editId="3BF4F334">
                      <wp:simplePos x="0" y="0"/>
                      <wp:positionH relativeFrom="column">
                        <wp:posOffset>5483860</wp:posOffset>
                      </wp:positionH>
                      <wp:positionV relativeFrom="paragraph">
                        <wp:posOffset>79375</wp:posOffset>
                      </wp:positionV>
                      <wp:extent cx="1304925" cy="304800"/>
                      <wp:effectExtent l="0" t="0" r="0" b="0"/>
                      <wp:wrapNone/>
                      <wp:docPr id="88300238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4A251C" w14:textId="4C0A13D7" w:rsidR="00663732" w:rsidRPr="00051322" w:rsidRDefault="00663732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051322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32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Pr="00051322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32"/>
                                    </w:rPr>
                                    <w:t>pro.orden</w:t>
                                  </w:r>
                                  <w:r w:rsidR="00F06141" w:rsidRPr="00051322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32"/>
                                    </w:rPr>
                                    <w:t>q</w:t>
                                  </w:r>
                                  <w:proofErr w:type="spellEnd"/>
                                  <w:proofErr w:type="gramEnd"/>
                                  <w:r w:rsidRPr="00051322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3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189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431.8pt;margin-top:6.25pt;width:102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" filled="f" stroked="f" strokeweight=".5pt">
                      <v:textbox>
                        <w:txbxContent>
                          <w:p w14:paraId="524A251C" w14:textId="4C0A13D7" w:rsidR="00663732" w:rsidRPr="00051322" w:rsidRDefault="0066373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051322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8"/>
                                <w:szCs w:val="32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51322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8"/>
                                <w:szCs w:val="32"/>
                              </w:rPr>
                              <w:t>pro.orden</w:t>
                            </w:r>
                            <w:r w:rsidR="00F06141" w:rsidRPr="00051322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8"/>
                                <w:szCs w:val="32"/>
                              </w:rPr>
                              <w:t>q</w:t>
                            </w:r>
                            <w:proofErr w:type="spellEnd"/>
                            <w:proofErr w:type="gramEnd"/>
                            <w:r w:rsidRPr="00051322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8"/>
                                <w:szCs w:val="3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703D">
              <w:rPr>
                <w:rFonts w:ascii="Arial" w:hAnsi="Arial"/>
                <w:sz w:val="24"/>
              </w:rPr>
              <w:t>COMISION FEDERAL DE ELECTRICIDAD</w:t>
            </w:r>
          </w:p>
        </w:tc>
      </w:tr>
      <w:tr w:rsidR="005269E7" w14:paraId="2A907DE2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08BD0" w14:textId="77777777" w:rsidR="005269E7" w:rsidRDefault="00EA703D">
            <w:pPr>
              <w:pStyle w:val="Ttulo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DIVISION PENINSULAR</w:t>
            </w:r>
          </w:p>
        </w:tc>
      </w:tr>
      <w:tr w:rsidR="005269E7" w14:paraId="44F79042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A2058" w14:textId="77777777" w:rsidR="005269E7" w:rsidRDefault="00EA703D">
            <w:pPr>
              <w:pStyle w:val="Ttulo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ZONA MERIDA</w:t>
            </w:r>
          </w:p>
        </w:tc>
      </w:tr>
      <w:tr w:rsidR="005269E7" w14:paraId="2D4CA6B0" w14:textId="77777777" w:rsidTr="005269E7">
        <w:trPr>
          <w:cantSplit/>
        </w:trPr>
        <w:tc>
          <w:tcPr>
            <w:tcW w:w="10776" w:type="dxa"/>
            <w:gridSpan w:val="21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6607F8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</w:tr>
      <w:tr w:rsidR="005269E7" w14:paraId="48F958DE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A36F7F" w14:textId="77777777" w:rsidR="005269E7" w:rsidRDefault="00EA703D">
            <w:pPr>
              <w:jc w:val="center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ORDEN DE SERVICIO Y REPARACION</w:t>
            </w:r>
          </w:p>
        </w:tc>
      </w:tr>
      <w:tr w:rsidR="005269E7" w14:paraId="5BE79888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D30EB2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</w:tr>
      <w:tr w:rsidR="005269E7" w14:paraId="71E4BEF3" w14:textId="77777777" w:rsidTr="005269E7">
        <w:trPr>
          <w:cantSplit/>
          <w:trHeight w:val="184"/>
        </w:trPr>
        <w:tc>
          <w:tcPr>
            <w:tcW w:w="10776" w:type="dxa"/>
            <w:gridSpan w:val="21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D37963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</w:tr>
      <w:tr w:rsidR="005269E7" w14:paraId="31A2847C" w14:textId="77777777" w:rsidTr="005269E7">
        <w:trPr>
          <w:cantSplit/>
          <w:trHeight w:val="263"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7E775F" w14:textId="77777777" w:rsidR="005269E7" w:rsidRDefault="00EA703D">
            <w:pPr>
              <w:pStyle w:val="Ttulo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AREA</w:t>
            </w:r>
          </w:p>
        </w:tc>
        <w:tc>
          <w:tcPr>
            <w:tcW w:w="3686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66488" w14:textId="77777777" w:rsidR="005269E7" w:rsidRPr="00890D09" w:rsidRDefault="004B41E6">
            <w:pPr>
              <w:pStyle w:val="Ttulo2"/>
              <w:rPr>
                <w:b w:val="0"/>
                <w:bCs/>
                <w:sz w:val="18"/>
                <w:u w:val="single"/>
              </w:rPr>
            </w:pPr>
            <w:r w:rsidRPr="00890D09">
              <w:rPr>
                <w:b w:val="0"/>
                <w:bCs/>
                <w:sz w:val="18"/>
                <w:szCs w:val="22"/>
              </w:rPr>
              <w:t>[</w:t>
            </w:r>
            <w:proofErr w:type="spellStart"/>
            <w:proofErr w:type="gramStart"/>
            <w:r w:rsidRPr="00890D09">
              <w:rPr>
                <w:b w:val="0"/>
                <w:bCs/>
                <w:sz w:val="18"/>
                <w:szCs w:val="22"/>
              </w:rPr>
              <w:t>pro.area</w:t>
            </w:r>
            <w:proofErr w:type="spellEnd"/>
            <w:proofErr w:type="gramEnd"/>
            <w:r w:rsidRPr="00890D09">
              <w:rPr>
                <w:b w:val="0"/>
                <w:bCs/>
                <w:sz w:val="18"/>
                <w:szCs w:val="22"/>
              </w:rPr>
              <w:t>]</w:t>
            </w: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3B9A56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843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CA26B" w14:textId="77777777" w:rsidR="005269E7" w:rsidRPr="00890D09" w:rsidRDefault="00EA703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No. DE ORDEN</w:t>
            </w:r>
          </w:p>
        </w:tc>
        <w:tc>
          <w:tcPr>
            <w:tcW w:w="3118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FC029" w14:textId="2683FADF" w:rsidR="005269E7" w:rsidRPr="00890D09" w:rsidRDefault="00890D0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noorden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4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4B9DD7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62" w:type="dxa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31CBE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</w:tr>
      <w:tr w:rsidR="005269E7" w14:paraId="2F99C224" w14:textId="77777777" w:rsidTr="005269E7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C14C42" w14:textId="77777777" w:rsidR="005269E7" w:rsidRDefault="00EA703D">
            <w:pPr>
              <w:pStyle w:val="Ttulo2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ZONA</w:t>
            </w:r>
          </w:p>
        </w:tc>
        <w:tc>
          <w:tcPr>
            <w:tcW w:w="3686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975732" w14:textId="77777777" w:rsidR="005269E7" w:rsidRPr="00890D09" w:rsidRDefault="004B41E6">
            <w:pPr>
              <w:pStyle w:val="Ttulo2"/>
              <w:rPr>
                <w:sz w:val="18"/>
                <w:szCs w:val="22"/>
              </w:rPr>
            </w:pPr>
            <w:r w:rsidRPr="00890D09">
              <w:rPr>
                <w:sz w:val="18"/>
                <w:szCs w:val="22"/>
              </w:rPr>
              <w:t>[</w:t>
            </w:r>
            <w:proofErr w:type="spellStart"/>
            <w:proofErr w:type="gramStart"/>
            <w:r w:rsidRPr="00890D09">
              <w:rPr>
                <w:sz w:val="18"/>
                <w:szCs w:val="22"/>
              </w:rPr>
              <w:t>pro.zona</w:t>
            </w:r>
            <w:proofErr w:type="spellEnd"/>
            <w:proofErr w:type="gramEnd"/>
            <w:r w:rsidRPr="00890D09">
              <w:rPr>
                <w:sz w:val="18"/>
                <w:szCs w:val="22"/>
              </w:rPr>
              <w:t>]</w:t>
            </w: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8DD20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701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7E4CC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DEPARTAMENTO </w:t>
            </w:r>
          </w:p>
        </w:tc>
        <w:tc>
          <w:tcPr>
            <w:tcW w:w="326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214D96" w14:textId="20CE4435" w:rsidR="005269E7" w:rsidRDefault="00890D09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departamento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4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AA477D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62" w:type="dxa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8551A3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</w:tr>
      <w:tr w:rsidR="005269E7" w14:paraId="3CB79339" w14:textId="77777777" w:rsidTr="005269E7">
        <w:trPr>
          <w:cantSplit/>
        </w:trPr>
        <w:tc>
          <w:tcPr>
            <w:tcW w:w="2694" w:type="dxa"/>
            <w:gridSpan w:val="6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9B672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No. ECONOMICO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990550" w14:textId="2A1C4BFF" w:rsidR="005269E7" w:rsidRDefault="00890D09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noeconomico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6D95FE" w14:textId="77777777" w:rsidR="005269E7" w:rsidRDefault="005269E7">
            <w:pPr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850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01981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MARCA</w:t>
            </w:r>
          </w:p>
        </w:tc>
        <w:tc>
          <w:tcPr>
            <w:tcW w:w="4111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7F1060" w14:textId="2889C54B" w:rsidR="005269E7" w:rsidRDefault="00890D09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marca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4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A41AA6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62" w:type="dxa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F421A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</w:tr>
      <w:tr w:rsidR="005269E7" w14:paraId="0AF4E20B" w14:textId="77777777" w:rsidTr="005269E7">
        <w:trPr>
          <w:cantSplit/>
        </w:trPr>
        <w:tc>
          <w:tcPr>
            <w:tcW w:w="2694" w:type="dxa"/>
            <w:gridSpan w:val="6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97B8E3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PLACAS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CCBBB" w14:textId="20AFBACF" w:rsidR="005269E7" w:rsidRDefault="00890D09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placas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40BB06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850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5392D9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TALLER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5551D" w14:textId="7A69C526" w:rsidR="005269E7" w:rsidRDefault="00890D09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taller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4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0F21EA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62" w:type="dxa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94C275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</w:tr>
      <w:tr w:rsidR="005269E7" w14:paraId="32861350" w14:textId="77777777" w:rsidTr="005269E7">
        <w:trPr>
          <w:cantSplit/>
        </w:trPr>
        <w:tc>
          <w:tcPr>
            <w:tcW w:w="2694" w:type="dxa"/>
            <w:gridSpan w:val="6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9063CF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KILOMETRAJE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51F5A9" w14:textId="5F0772EF" w:rsidR="005269E7" w:rsidRDefault="00890D09" w:rsidP="000434D3">
            <w:pPr>
              <w:rPr>
                <w:rFonts w:ascii="Arial" w:hAnsi="Arial"/>
                <w:sz w:val="18"/>
              </w:rPr>
            </w:pPr>
            <w:r w:rsidRPr="00890D09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90D09">
              <w:rPr>
                <w:rFonts w:ascii="Arial" w:hAnsi="Arial"/>
                <w:sz w:val="18"/>
              </w:rPr>
              <w:t>pro.</w:t>
            </w:r>
            <w:r>
              <w:rPr>
                <w:rFonts w:ascii="Arial" w:hAnsi="Arial"/>
                <w:sz w:val="18"/>
              </w:rPr>
              <w:t>kilometraje</w:t>
            </w:r>
            <w:proofErr w:type="spellEnd"/>
            <w:proofErr w:type="gramEnd"/>
            <w:r w:rsidRPr="00890D0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4A18CF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212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A66A76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FECHA RECEPCION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4ED941" w14:textId="2A9F6AAE" w:rsidR="005269E7" w:rsidRPr="008A1F3A" w:rsidRDefault="00890D09" w:rsidP="00B43617">
            <w:pPr>
              <w:rPr>
                <w:rFonts w:ascii="Arial" w:hAnsi="Arial"/>
                <w:sz w:val="18"/>
              </w:rPr>
            </w:pPr>
            <w:r w:rsidRPr="008A1F3A">
              <w:rPr>
                <w:rFonts w:ascii="Arial" w:hAnsi="Arial"/>
                <w:sz w:val="18"/>
              </w:rPr>
              <w:t>[</w:t>
            </w:r>
            <w:proofErr w:type="spellStart"/>
            <w:proofErr w:type="gramStart"/>
            <w:r w:rsidRPr="008A1F3A">
              <w:rPr>
                <w:rFonts w:ascii="Arial" w:hAnsi="Arial"/>
                <w:sz w:val="18"/>
              </w:rPr>
              <w:t>pro.fecharecep</w:t>
            </w:r>
            <w:proofErr w:type="spellEnd"/>
            <w:proofErr w:type="gramEnd"/>
            <w:r w:rsidRPr="008A1F3A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4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F168C8" w14:textId="00A3684A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162" w:type="dxa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4D9626" w14:textId="014F8127" w:rsidR="005269E7" w:rsidRDefault="005269E7">
            <w:pPr>
              <w:rPr>
                <w:rFonts w:ascii="Arial" w:hAnsi="Arial"/>
                <w:sz w:val="18"/>
              </w:rPr>
            </w:pPr>
          </w:p>
        </w:tc>
      </w:tr>
      <w:tr w:rsidR="005269E7" w14:paraId="0138A590" w14:textId="77777777" w:rsidTr="005269E7">
        <w:trPr>
          <w:cantSplit/>
        </w:trPr>
        <w:tc>
          <w:tcPr>
            <w:tcW w:w="2694" w:type="dxa"/>
            <w:gridSpan w:val="6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F9FEE" w14:textId="77777777" w:rsidR="005269E7" w:rsidRDefault="005269E7"/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C74C51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C7BDFA" w14:textId="77777777" w:rsidR="005269E7" w:rsidRDefault="005269E7">
            <w:pPr>
              <w:jc w:val="center"/>
              <w:rPr>
                <w:rFonts w:ascii="Arial" w:hAnsi="Arial"/>
                <w:color w:val="000080"/>
                <w:sz w:val="18"/>
              </w:rPr>
            </w:pPr>
          </w:p>
        </w:tc>
        <w:tc>
          <w:tcPr>
            <w:tcW w:w="5672" w:type="dxa"/>
            <w:gridSpan w:val="1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D01815" w14:textId="0690537B" w:rsidR="005269E7" w:rsidRDefault="005269E7">
            <w:pPr>
              <w:rPr>
                <w:rFonts w:ascii="Arial" w:hAnsi="Arial"/>
                <w:color w:val="000080"/>
                <w:sz w:val="18"/>
              </w:rPr>
            </w:pPr>
          </w:p>
        </w:tc>
      </w:tr>
      <w:tr w:rsidR="005269E7" w14:paraId="719B5639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34472C" w14:textId="1BF99B05" w:rsidR="005269E7" w:rsidRDefault="00EA703D">
            <w:r>
              <w:rPr>
                <w:rFonts w:ascii="Arial" w:hAnsi="Arial"/>
                <w:b/>
              </w:rPr>
              <w:t xml:space="preserve">MARCAR CON UN CIRCULO LA (S) CASILLA (S) QUE INDIQUE LA EXISTENCIA. </w:t>
            </w:r>
          </w:p>
        </w:tc>
      </w:tr>
      <w:tr w:rsidR="005269E7" w14:paraId="63DAC29E" w14:textId="77777777" w:rsidTr="005269E7">
        <w:trPr>
          <w:cantSplit/>
          <w:trHeight w:val="400"/>
        </w:trPr>
        <w:tc>
          <w:tcPr>
            <w:tcW w:w="2470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47BC05" w14:textId="77777777" w:rsidR="005269E7" w:rsidRDefault="00EA703D">
            <w:pPr>
              <w:pStyle w:val="Ttulo5"/>
            </w:pPr>
            <w:r>
              <w:rPr>
                <w:b w:val="0"/>
              </w:rPr>
              <w:t>Radiocomunicación</w:t>
            </w:r>
          </w:p>
          <w:p w14:paraId="2E04FAA3" w14:textId="136B65DF" w:rsidR="005269E7" w:rsidRDefault="005269E7">
            <w:pPr>
              <w:jc w:val="center"/>
              <w:rPr>
                <w:rFonts w:ascii="Arial" w:hAnsi="Arial"/>
                <w:sz w:val="18"/>
              </w:rPr>
            </w:pPr>
          </w:p>
          <w:p w14:paraId="10100B92" w14:textId="58891D79" w:rsidR="005269E7" w:rsidRPr="00F002A7" w:rsidRDefault="00F002A7">
            <w:pPr>
              <w:jc w:val="center"/>
              <w:rPr>
                <w:u w:val="single"/>
              </w:rPr>
            </w:pPr>
            <w:r w:rsidRPr="002F5321">
              <w:rPr>
                <w:rFonts w:ascii="Arial" w:hAnsi="Arial"/>
                <w:sz w:val="16"/>
              </w:rPr>
              <w:t xml:space="preserve">[pro.rs1]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pro.rn1]</w:t>
            </w: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989709" w14:textId="77777777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Llanta de Refacción</w:t>
            </w:r>
          </w:p>
          <w:p w14:paraId="42E71A8C" w14:textId="6B197112" w:rsidR="005269E7" w:rsidRDefault="005269E7">
            <w:pPr>
              <w:jc w:val="center"/>
              <w:rPr>
                <w:rFonts w:ascii="Arial" w:hAnsi="Arial"/>
                <w:sz w:val="16"/>
              </w:rPr>
            </w:pPr>
          </w:p>
          <w:p w14:paraId="36F24460" w14:textId="725BC646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2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2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35F6B6" w14:textId="77777777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Autoestereo</w:t>
            </w:r>
            <w:proofErr w:type="spellEnd"/>
          </w:p>
          <w:p w14:paraId="3C4663CF" w14:textId="35754CEC" w:rsidR="005269E7" w:rsidRDefault="005269E7">
            <w:pPr>
              <w:jc w:val="center"/>
              <w:rPr>
                <w:rFonts w:ascii="Arial" w:hAnsi="Arial"/>
                <w:sz w:val="16"/>
              </w:rPr>
            </w:pPr>
          </w:p>
          <w:p w14:paraId="736FBECF" w14:textId="2626BAC3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3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3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3368" w:type="dxa"/>
            <w:gridSpan w:val="4"/>
            <w:vMerge w:val="restart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F7F766" w14:textId="1AA7C3B9" w:rsidR="005269E7" w:rsidRDefault="000460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noProof/>
              </w:rPr>
              <w:drawing>
                <wp:anchor distT="0" distB="0" distL="114300" distR="114300" simplePos="0" relativeHeight="251669504" behindDoc="0" locked="0" layoutInCell="1" allowOverlap="1" wp14:anchorId="34587B27" wp14:editId="0DE5BFE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-22860</wp:posOffset>
                  </wp:positionV>
                  <wp:extent cx="2014855" cy="1110615"/>
                  <wp:effectExtent l="0" t="0" r="4445" b="0"/>
                  <wp:wrapNone/>
                  <wp:docPr id="1522272337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272337" name="Imagen 4" descr="Diagram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85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0BE065" wp14:editId="4E87CE2B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1057275</wp:posOffset>
                      </wp:positionV>
                      <wp:extent cx="1415415" cy="238125"/>
                      <wp:effectExtent l="0" t="0" r="0" b="0"/>
                      <wp:wrapNone/>
                      <wp:docPr id="913027415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541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5C9832" w14:textId="2458DA0A" w:rsidR="004E08E6" w:rsidRPr="00F437B4" w:rsidRDefault="004E08E6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[</w:t>
                                  </w:r>
                                  <w:proofErr w:type="spellStart"/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onshow.</w:t>
                                  </w:r>
                                  <w:proofErr w:type="gramStart"/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x;ope</w:t>
                                  </w:r>
                                  <w:proofErr w:type="spellEnd"/>
                                  <w:proofErr w:type="gramEnd"/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=</w:t>
                                  </w:r>
                                  <w:proofErr w:type="spellStart"/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changepic</w:t>
                                  </w:r>
                                  <w:proofErr w:type="spellEnd"/>
                                  <w:r w:rsidRPr="00F437B4"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2729"/>
                                      <w:sz w:val="16"/>
                                      <w:szCs w:val="16"/>
                                      <w:shd w:val="clear" w:color="auto" w:fill="E4E6E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E065" id="Cuadro de texto 3" o:spid="_x0000_s1027" type="#_x0000_t202" style="position:absolute;left:0;text-align:left;margin-left:21.2pt;margin-top:83.25pt;width:111.4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" filled="f" stroked="f" strokeweight=".5pt">
                      <v:textbox>
                        <w:txbxContent>
                          <w:p w14:paraId="6B5C9832" w14:textId="2458DA0A" w:rsidR="004E08E6" w:rsidRPr="00F437B4" w:rsidRDefault="004E08E6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437B4">
                              <w:rPr>
                                <w:rFonts w:ascii="Arial" w:hAnsi="Arial" w:cs="Arial"/>
                                <w:i/>
                                <w:iCs/>
                                <w:color w:val="242729"/>
                                <w:sz w:val="16"/>
                                <w:szCs w:val="16"/>
                                <w:shd w:val="clear" w:color="auto" w:fill="E4E6E8"/>
                              </w:rPr>
                              <w:t>[onshow.x;ope=changepic]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269E7" w14:paraId="4A265714" w14:textId="77777777" w:rsidTr="000D1A8D">
        <w:trPr>
          <w:cantSplit/>
          <w:trHeight w:val="400"/>
        </w:trPr>
        <w:tc>
          <w:tcPr>
            <w:tcW w:w="2470" w:type="dxa"/>
            <w:gridSpan w:val="5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691AF0" w14:textId="77777777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Gato Hidráulico</w:t>
            </w:r>
          </w:p>
          <w:p w14:paraId="0D3B467A" w14:textId="48F43923" w:rsidR="005269E7" w:rsidRDefault="005269E7">
            <w:pPr>
              <w:rPr>
                <w:rFonts w:ascii="Arial" w:hAnsi="Arial"/>
                <w:sz w:val="16"/>
              </w:rPr>
            </w:pPr>
          </w:p>
          <w:p w14:paraId="360B6F44" w14:textId="73986F12" w:rsidR="005269E7" w:rsidRPr="00BB5559" w:rsidRDefault="00E126AB">
            <w:pPr>
              <w:jc w:val="center"/>
              <w:rPr>
                <w:u w:val="single"/>
              </w:rPr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4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4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B85F56" w14:textId="77777777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Llave de Cruz</w:t>
            </w:r>
          </w:p>
          <w:p w14:paraId="0F2E6C11" w14:textId="6B700751" w:rsidR="005269E7" w:rsidRDefault="005269E7">
            <w:pPr>
              <w:rPr>
                <w:rFonts w:ascii="Arial" w:hAnsi="Arial"/>
                <w:sz w:val="16"/>
              </w:rPr>
            </w:pPr>
          </w:p>
          <w:p w14:paraId="02F48B8A" w14:textId="0F89383F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5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5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99EBEB" w14:textId="6C97D4B7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Extintor</w:t>
            </w:r>
          </w:p>
          <w:p w14:paraId="7DFC9ED0" w14:textId="663FAB87" w:rsidR="005269E7" w:rsidRDefault="005269E7">
            <w:pPr>
              <w:rPr>
                <w:rFonts w:ascii="Arial" w:hAnsi="Arial"/>
                <w:sz w:val="16"/>
              </w:rPr>
            </w:pPr>
          </w:p>
          <w:p w14:paraId="5F659FDA" w14:textId="535CF84F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6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6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3368" w:type="dxa"/>
            <w:gridSpan w:val="4"/>
            <w:vMerge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B245A3" w14:textId="77777777" w:rsidR="005269E7" w:rsidRDefault="005269E7">
            <w:pPr>
              <w:rPr>
                <w:rFonts w:ascii="Arial" w:hAnsi="Arial"/>
              </w:rPr>
            </w:pPr>
          </w:p>
        </w:tc>
      </w:tr>
      <w:tr w:rsidR="005269E7" w14:paraId="408C361F" w14:textId="77777777" w:rsidTr="005269E7">
        <w:trPr>
          <w:cantSplit/>
          <w:trHeight w:val="400"/>
        </w:trPr>
        <w:tc>
          <w:tcPr>
            <w:tcW w:w="2470" w:type="dxa"/>
            <w:gridSpan w:val="5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78471" w14:textId="77777777" w:rsidR="005269E7" w:rsidRPr="00E126AB" w:rsidRDefault="00EA703D">
            <w:pPr>
              <w:jc w:val="center"/>
              <w:rPr>
                <w:rFonts w:ascii="Arial" w:hAnsi="Arial"/>
                <w:sz w:val="16"/>
                <w:lang w:val="fr-FR"/>
              </w:rPr>
            </w:pPr>
            <w:proofErr w:type="spellStart"/>
            <w:r w:rsidRPr="00E126AB">
              <w:rPr>
                <w:rFonts w:ascii="Arial" w:hAnsi="Arial"/>
                <w:sz w:val="16"/>
                <w:lang w:val="fr-FR"/>
              </w:rPr>
              <w:t>Botiquín</w:t>
            </w:r>
            <w:proofErr w:type="spellEnd"/>
          </w:p>
          <w:p w14:paraId="3BD0A54A" w14:textId="19D17CDF" w:rsidR="005269E7" w:rsidRPr="00E126AB" w:rsidRDefault="005269E7">
            <w:pPr>
              <w:rPr>
                <w:rFonts w:ascii="Arial" w:hAnsi="Arial"/>
                <w:sz w:val="16"/>
                <w:lang w:val="fr-FR"/>
              </w:rPr>
            </w:pPr>
          </w:p>
          <w:p w14:paraId="4E61D13D" w14:textId="781B0B6B" w:rsidR="005269E7" w:rsidRPr="00E126AB" w:rsidRDefault="00E126AB">
            <w:pPr>
              <w:jc w:val="center"/>
              <w:rPr>
                <w:lang w:val="fr-FR"/>
              </w:rPr>
            </w:pPr>
            <w:r w:rsidRPr="00E126AB">
              <w:rPr>
                <w:rFonts w:ascii="Arial" w:hAnsi="Arial"/>
                <w:sz w:val="16"/>
                <w:lang w:val="fr-FR"/>
              </w:rPr>
              <w:t>[</w:t>
            </w:r>
            <w:proofErr w:type="gramStart"/>
            <w:r w:rsidRPr="00E126AB">
              <w:rPr>
                <w:rFonts w:ascii="Arial" w:hAnsi="Arial"/>
                <w:sz w:val="16"/>
                <w:lang w:val="fr-FR"/>
              </w:rPr>
              <w:t>pro.rs</w:t>
            </w:r>
            <w:r>
              <w:rPr>
                <w:rFonts w:ascii="Arial" w:hAnsi="Arial"/>
                <w:sz w:val="16"/>
                <w:lang w:val="fr-FR"/>
              </w:rPr>
              <w:t>7</w:t>
            </w:r>
            <w:r w:rsidRPr="00E126AB">
              <w:rPr>
                <w:rFonts w:ascii="Arial" w:hAnsi="Arial"/>
                <w:sz w:val="16"/>
                <w:lang w:val="fr-FR"/>
              </w:rPr>
              <w:t xml:space="preserve">]   </w:t>
            </w:r>
            <w:proofErr w:type="gramEnd"/>
            <w:r w:rsidRPr="00E126AB">
              <w:rPr>
                <w:rFonts w:ascii="Arial" w:hAnsi="Arial"/>
                <w:sz w:val="16"/>
                <w:lang w:val="fr-FR"/>
              </w:rPr>
              <w:t xml:space="preserve">                  [pro.rn</w:t>
            </w:r>
            <w:r>
              <w:rPr>
                <w:rFonts w:ascii="Arial" w:hAnsi="Arial"/>
                <w:sz w:val="16"/>
                <w:lang w:val="fr-FR"/>
              </w:rPr>
              <w:t>7</w:t>
            </w:r>
            <w:r w:rsidRPr="00E126AB">
              <w:rPr>
                <w:rFonts w:ascii="Arial" w:hAnsi="Arial"/>
                <w:sz w:val="16"/>
                <w:lang w:val="fr-FR"/>
              </w:rPr>
              <w:t>]</w:t>
            </w:r>
          </w:p>
        </w:tc>
        <w:tc>
          <w:tcPr>
            <w:tcW w:w="2469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4E455" w14:textId="2C31CDAF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Escaleras sencilla</w:t>
            </w:r>
            <w:proofErr w:type="gramEnd"/>
          </w:p>
          <w:p w14:paraId="65D85C2E" w14:textId="472BA07C" w:rsidR="005269E7" w:rsidRDefault="005269E7">
            <w:pPr>
              <w:jc w:val="center"/>
              <w:rPr>
                <w:rFonts w:ascii="Arial" w:hAnsi="Arial"/>
                <w:sz w:val="16"/>
              </w:rPr>
            </w:pPr>
          </w:p>
          <w:p w14:paraId="38553F9B" w14:textId="677A9A78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8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8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5F08E" w14:textId="135C6210" w:rsidR="005269E7" w:rsidRDefault="00EA70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Escaleras Doble</w:t>
            </w:r>
          </w:p>
          <w:p w14:paraId="7C9A49DB" w14:textId="2FC75682" w:rsidR="005269E7" w:rsidRDefault="005269E7">
            <w:pPr>
              <w:jc w:val="center"/>
              <w:rPr>
                <w:rFonts w:ascii="Arial" w:hAnsi="Arial"/>
                <w:sz w:val="16"/>
              </w:rPr>
            </w:pPr>
          </w:p>
          <w:p w14:paraId="46104155" w14:textId="06E2E694" w:rsidR="005269E7" w:rsidRDefault="00E126AB">
            <w:pPr>
              <w:jc w:val="center"/>
            </w:pPr>
            <w:r w:rsidRPr="002F5321">
              <w:rPr>
                <w:rFonts w:ascii="Arial" w:hAnsi="Arial"/>
                <w:sz w:val="16"/>
              </w:rPr>
              <w:t>[pro.rs</w:t>
            </w:r>
            <w:r>
              <w:rPr>
                <w:rFonts w:ascii="Arial" w:hAnsi="Arial"/>
                <w:sz w:val="16"/>
              </w:rPr>
              <w:t>9</w:t>
            </w:r>
            <w:r w:rsidRPr="002F5321">
              <w:rPr>
                <w:rFonts w:ascii="Arial" w:hAnsi="Arial"/>
                <w:sz w:val="16"/>
              </w:rPr>
              <w:t xml:space="preserve">]                  </w:t>
            </w:r>
            <w:proofErr w:type="gramStart"/>
            <w:r w:rsidRPr="002F5321">
              <w:rPr>
                <w:rFonts w:ascii="Arial" w:hAnsi="Arial"/>
                <w:sz w:val="16"/>
              </w:rPr>
              <w:t xml:space="preserve">   [</w:t>
            </w:r>
            <w:proofErr w:type="gramEnd"/>
            <w:r w:rsidRPr="002F5321">
              <w:rPr>
                <w:rFonts w:ascii="Arial" w:hAnsi="Arial"/>
                <w:sz w:val="16"/>
              </w:rPr>
              <w:t>pro.rn</w:t>
            </w:r>
            <w:r>
              <w:rPr>
                <w:rFonts w:ascii="Arial" w:hAnsi="Arial"/>
                <w:sz w:val="16"/>
              </w:rPr>
              <w:t>9</w:t>
            </w:r>
            <w:r w:rsidRPr="002F5321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3368" w:type="dxa"/>
            <w:gridSpan w:val="4"/>
            <w:vMerge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A72D92" w14:textId="77777777" w:rsidR="005269E7" w:rsidRDefault="005269E7">
            <w:pPr>
              <w:rPr>
                <w:rFonts w:ascii="Arial" w:hAnsi="Arial"/>
              </w:rPr>
            </w:pPr>
          </w:p>
        </w:tc>
      </w:tr>
      <w:tr w:rsidR="005269E7" w14:paraId="040F4D92" w14:textId="77777777" w:rsidTr="005269E7">
        <w:trPr>
          <w:cantSplit/>
          <w:trHeight w:val="143"/>
        </w:trPr>
        <w:tc>
          <w:tcPr>
            <w:tcW w:w="10776" w:type="dxa"/>
            <w:gridSpan w:val="21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05154F" w14:textId="5B779F05" w:rsidR="005269E7" w:rsidRDefault="005269E7">
            <w:pPr>
              <w:rPr>
                <w:rFonts w:ascii="Arial" w:hAnsi="Arial"/>
                <w:b/>
              </w:rPr>
            </w:pPr>
          </w:p>
        </w:tc>
      </w:tr>
      <w:tr w:rsidR="005269E7" w14:paraId="08708806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1F93A8" w14:textId="72B2224D" w:rsidR="005269E7" w:rsidRDefault="005269E7">
            <w:pPr>
              <w:jc w:val="both"/>
              <w:rPr>
                <w:rFonts w:ascii="Arial" w:hAnsi="Arial"/>
                <w:b/>
              </w:rPr>
            </w:pPr>
          </w:p>
        </w:tc>
      </w:tr>
      <w:tr w:rsidR="005269E7" w14:paraId="2197CFCF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F088C" w14:textId="02E609FB" w:rsidR="005269E7" w:rsidRDefault="00EA703D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PARA SER LLENADO POR LA PERSONAL QUE ORDENA LOS TRABAJOS MARCAR LA (S) CASILLA (S) QUE INDIQUE LA REPARACION (ES) A EFECTUAR. </w:t>
            </w:r>
          </w:p>
        </w:tc>
      </w:tr>
      <w:tr w:rsidR="005269E7" w14:paraId="03A04D31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BEFB8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85689" w14:textId="15E4B6C1" w:rsidR="005269E7" w:rsidRDefault="003735F9">
            <w:pPr>
              <w:jc w:val="center"/>
              <w:rPr>
                <w:rFonts w:ascii="Arial" w:hAnsi="Arial"/>
                <w:sz w:val="18"/>
              </w:rPr>
            </w:pPr>
            <w:r w:rsidRPr="003735F9">
              <w:rPr>
                <w:rFonts w:ascii="Arial" w:hAnsi="Arial"/>
                <w:sz w:val="18"/>
              </w:rPr>
              <w:t>[pro</w:t>
            </w:r>
            <w:r>
              <w:rPr>
                <w:rFonts w:ascii="Arial" w:hAnsi="Arial"/>
                <w:sz w:val="18"/>
              </w:rPr>
              <w:t>.c1</w:t>
            </w:r>
            <w:r w:rsidRPr="003735F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1CA6CD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AFINACION MAYOR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37E8ED" w14:textId="643B1E5C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[pro.c11]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EFBFDD" w14:textId="77777777" w:rsidR="005269E7" w:rsidRDefault="00EA703D">
            <w:r>
              <w:rPr>
                <w:rFonts w:ascii="Arial" w:hAnsi="Arial"/>
                <w:sz w:val="18"/>
              </w:rPr>
              <w:t>MEDIO MOTOR</w:t>
            </w:r>
          </w:p>
        </w:tc>
      </w:tr>
      <w:tr w:rsidR="005269E7" w14:paraId="3B1251A4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E045A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9C957" w14:textId="6769AD42" w:rsidR="005269E7" w:rsidRDefault="003735F9">
            <w:pPr>
              <w:jc w:val="center"/>
              <w:rPr>
                <w:rFonts w:ascii="Arial" w:hAnsi="Arial"/>
                <w:sz w:val="18"/>
              </w:rPr>
            </w:pPr>
            <w:r w:rsidRPr="003735F9">
              <w:rPr>
                <w:rFonts w:ascii="Arial" w:hAnsi="Arial"/>
                <w:sz w:val="18"/>
              </w:rPr>
              <w:t>[pro</w:t>
            </w:r>
            <w:r>
              <w:rPr>
                <w:rFonts w:ascii="Arial" w:hAnsi="Arial"/>
                <w:sz w:val="18"/>
              </w:rPr>
              <w:t>.c2</w:t>
            </w:r>
            <w:r w:rsidRPr="003735F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DBD82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AJUSTE DE MOTOR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C1931" w14:textId="3B723AF9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[pro.c12]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2F3507" w14:textId="77777777" w:rsidR="005269E7" w:rsidRDefault="00EA703D">
            <w:r>
              <w:rPr>
                <w:rFonts w:ascii="Arial" w:hAnsi="Arial"/>
                <w:sz w:val="18"/>
              </w:rPr>
              <w:t>MOTOR COMPLETO</w:t>
            </w:r>
          </w:p>
        </w:tc>
      </w:tr>
      <w:tr w:rsidR="005269E7" w14:paraId="30A01AD6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2E369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6AFD06" w14:textId="44003A4A" w:rsidR="005269E7" w:rsidRDefault="003735F9">
            <w:pPr>
              <w:jc w:val="center"/>
              <w:rPr>
                <w:rFonts w:ascii="Arial" w:hAnsi="Arial"/>
                <w:sz w:val="18"/>
              </w:rPr>
            </w:pPr>
            <w:r w:rsidRPr="003735F9">
              <w:rPr>
                <w:rFonts w:ascii="Arial" w:hAnsi="Arial"/>
                <w:sz w:val="18"/>
              </w:rPr>
              <w:t>[pro</w:t>
            </w:r>
            <w:r>
              <w:rPr>
                <w:rFonts w:ascii="Arial" w:hAnsi="Arial"/>
                <w:sz w:val="18"/>
              </w:rPr>
              <w:t>.c3</w:t>
            </w:r>
            <w:r w:rsidRPr="003735F9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79ACC3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ALINEACION Y BALANCEO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5B006" w14:textId="232022B8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[pro.c13]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9EA156" w14:textId="77777777" w:rsidR="005269E7" w:rsidRDefault="00EA703D">
            <w:r>
              <w:rPr>
                <w:rFonts w:ascii="Arial" w:hAnsi="Arial"/>
                <w:sz w:val="18"/>
              </w:rPr>
              <w:t>PARABRISAS Y VIDRIOS</w:t>
            </w:r>
          </w:p>
        </w:tc>
      </w:tr>
      <w:tr w:rsidR="005269E7" w14:paraId="750F0DA5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25F3C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C2BF4" w14:textId="4945B59D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[pro.c4]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AF2174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AMORTIGUADORES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35C0C" w14:textId="0861A48C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[pro.c14]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0F0A67" w14:textId="77777777" w:rsidR="005269E7" w:rsidRDefault="00EA703D">
            <w:r>
              <w:rPr>
                <w:rFonts w:ascii="Arial" w:hAnsi="Arial"/>
                <w:sz w:val="18"/>
              </w:rPr>
              <w:t>FRENOS</w:t>
            </w:r>
          </w:p>
        </w:tc>
      </w:tr>
      <w:tr w:rsidR="005269E7" w14:paraId="505985C5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8B7970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E9953" w14:textId="01A870CE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[pro.c5]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0CE49D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CAMBIO DE ACEITE Y FILTRO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B1E3F" w14:textId="43602A2D" w:rsidR="005269E7" w:rsidRDefault="00EA703D" w:rsidP="009601E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  <w:r w:rsidR="00EF08FB">
              <w:rPr>
                <w:rFonts w:ascii="Arial" w:hAnsi="Arial"/>
                <w:sz w:val="18"/>
              </w:rPr>
              <w:t>[pro.c15]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B42E1B" w14:textId="77777777" w:rsidR="005269E7" w:rsidRDefault="00EA703D">
            <w:r>
              <w:rPr>
                <w:rFonts w:ascii="Arial" w:hAnsi="Arial"/>
                <w:sz w:val="18"/>
              </w:rPr>
              <w:t>SISTEMA ELECTRICO</w:t>
            </w:r>
          </w:p>
        </w:tc>
      </w:tr>
      <w:tr w:rsidR="005269E7" w14:paraId="149CEE5C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DA6BE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28823" w14:textId="04877D1D" w:rsidR="005269E7" w:rsidRDefault="005926D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</w:t>
            </w:r>
            <w:r w:rsidR="00EF08FB">
              <w:rPr>
                <w:rFonts w:ascii="Arial" w:hAnsi="Arial"/>
                <w:sz w:val="18"/>
              </w:rPr>
              <w:t>[pro.c6]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D7AA3" w14:textId="77777777" w:rsidR="005269E7" w:rsidRDefault="00EA703D">
            <w:pPr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CLUTCH</w:t>
            </w:r>
            <w:proofErr w:type="gramEnd"/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6837A" w14:textId="431473A2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[pro.c16]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CEA500" w14:textId="77777777" w:rsidR="005269E7" w:rsidRDefault="00EA703D">
            <w:r>
              <w:rPr>
                <w:rFonts w:ascii="Arial" w:hAnsi="Arial"/>
                <w:sz w:val="18"/>
              </w:rPr>
              <w:t>SISTEMA DE ENFRIAMIENTO</w:t>
            </w:r>
          </w:p>
        </w:tc>
      </w:tr>
      <w:tr w:rsidR="005269E7" w14:paraId="64BCFD40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0EE8D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C7AB9" w14:textId="30041B5A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[pro.c7]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D13CE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DIAGNOSTICO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D7E68" w14:textId="587D1907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[pro.c17]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973AF1" w14:textId="77777777" w:rsidR="005269E7" w:rsidRDefault="00EA703D">
            <w:r>
              <w:rPr>
                <w:rFonts w:ascii="Arial" w:hAnsi="Arial"/>
                <w:sz w:val="18"/>
              </w:rPr>
              <w:t>SUSPENSION</w:t>
            </w:r>
          </w:p>
        </w:tc>
      </w:tr>
      <w:tr w:rsidR="005269E7" w14:paraId="47BC99FD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C67F3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CBE1B" w14:textId="1303DCF7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[pro.c8]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55C9B4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DIRECCION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7EB8F" w14:textId="738D2D55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[pro.c18]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84BFBD" w14:textId="77777777" w:rsidR="005269E7" w:rsidRDefault="00EA703D">
            <w:r>
              <w:rPr>
                <w:rFonts w:ascii="Arial" w:hAnsi="Arial"/>
                <w:sz w:val="18"/>
              </w:rPr>
              <w:t>TRANSMISION Y DIFERENCIAL</w:t>
            </w:r>
          </w:p>
        </w:tc>
      </w:tr>
      <w:tr w:rsidR="005269E7" w14:paraId="3EAE215F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C6111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4A111" w14:textId="1FBE0C58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[pro.c9]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3E57D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SERVICIO LAVADO Y ENGRASADO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F7BDDB" w14:textId="43A8E9A4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[pro.c19]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B6568" w14:textId="77777777" w:rsidR="005269E7" w:rsidRDefault="00EA703D">
            <w:r>
              <w:rPr>
                <w:rFonts w:ascii="Arial" w:hAnsi="Arial"/>
                <w:sz w:val="18"/>
              </w:rPr>
              <w:t>TAPICERIA</w:t>
            </w:r>
          </w:p>
        </w:tc>
      </w:tr>
      <w:tr w:rsidR="005269E7" w14:paraId="3ABFE951" w14:textId="77777777" w:rsidTr="005269E7">
        <w:trPr>
          <w:cantSplit/>
        </w:trPr>
        <w:tc>
          <w:tcPr>
            <w:tcW w:w="160" w:type="dxa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30424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2AF9E" w14:textId="5B2A18F4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[pro.c10]</w:t>
            </w:r>
          </w:p>
        </w:tc>
        <w:tc>
          <w:tcPr>
            <w:tcW w:w="5104" w:type="dxa"/>
            <w:gridSpan w:val="9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1838BD" w14:textId="77777777" w:rsidR="005269E7" w:rsidRDefault="00EA703D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HOJALATERIA Y PINTURA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55332" w14:textId="3C92E43D" w:rsidR="005269E7" w:rsidRDefault="00EF08FB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[pro.c20]</w:t>
            </w:r>
          </w:p>
        </w:tc>
        <w:tc>
          <w:tcPr>
            <w:tcW w:w="4538" w:type="dxa"/>
            <w:gridSpan w:val="8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958945" w14:textId="77777777" w:rsidR="005269E7" w:rsidRDefault="00EA703D">
            <w:r>
              <w:rPr>
                <w:rFonts w:ascii="Arial" w:hAnsi="Arial"/>
                <w:sz w:val="18"/>
              </w:rPr>
              <w:t>OTRO (ESPECIFICAR)</w:t>
            </w:r>
          </w:p>
        </w:tc>
      </w:tr>
      <w:tr w:rsidR="005269E7" w14:paraId="50FB6A66" w14:textId="77777777" w:rsidTr="005269E7">
        <w:trPr>
          <w:cantSplit/>
        </w:trPr>
        <w:tc>
          <w:tcPr>
            <w:tcW w:w="10776" w:type="dxa"/>
            <w:gridSpan w:val="21"/>
            <w:tcBorders>
              <w:left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6ACAD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</w:tr>
      <w:tr w:rsidR="005269E7" w14:paraId="3F94C228" w14:textId="77777777" w:rsidTr="005269E7">
        <w:trPr>
          <w:cantSplit/>
        </w:trPr>
        <w:tc>
          <w:tcPr>
            <w:tcW w:w="1843" w:type="dxa"/>
            <w:gridSpan w:val="4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DA724" w14:textId="77777777" w:rsidR="005269E7" w:rsidRDefault="00EA703D">
            <w:r>
              <w:rPr>
                <w:rFonts w:ascii="Arial" w:hAnsi="Arial"/>
                <w:b/>
                <w:sz w:val="18"/>
              </w:rPr>
              <w:t>OBSERVACIONES</w:t>
            </w:r>
            <w:r>
              <w:rPr>
                <w:rFonts w:ascii="Arial" w:hAnsi="Arial"/>
                <w:sz w:val="18"/>
              </w:rPr>
              <w:t>:</w:t>
            </w:r>
          </w:p>
          <w:p w14:paraId="6A71F2FB" w14:textId="77777777" w:rsidR="005269E7" w:rsidRDefault="005269E7">
            <w:pPr>
              <w:rPr>
                <w:rFonts w:ascii="Arial" w:hAnsi="Arial"/>
                <w:sz w:val="18"/>
              </w:rPr>
            </w:pPr>
          </w:p>
        </w:tc>
        <w:tc>
          <w:tcPr>
            <w:tcW w:w="8933" w:type="dxa"/>
            <w:gridSpan w:val="17"/>
            <w:tcBorders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37E65" w14:textId="3E131649" w:rsidR="003F480E" w:rsidRDefault="003B06C8" w:rsidP="000D1C83">
            <w:pPr>
              <w:jc w:val="both"/>
              <w:rPr>
                <w:rFonts w:ascii="Arial" w:hAnsi="Arial"/>
                <w:color w:val="000080"/>
                <w:sz w:val="18"/>
                <w:szCs w:val="18"/>
              </w:rPr>
            </w:pPr>
            <w:r w:rsidRPr="003B06C8">
              <w:rPr>
                <w:rFonts w:ascii="Arial" w:hAnsi="Arial"/>
                <w:color w:val="000080"/>
                <w:sz w:val="18"/>
                <w:szCs w:val="18"/>
              </w:rPr>
              <w:t>[</w:t>
            </w:r>
            <w:proofErr w:type="spellStart"/>
            <w:proofErr w:type="gramStart"/>
            <w:r w:rsidRPr="003B06C8">
              <w:rPr>
                <w:rFonts w:ascii="Arial" w:hAnsi="Arial"/>
                <w:color w:val="000080"/>
                <w:sz w:val="18"/>
                <w:szCs w:val="18"/>
              </w:rPr>
              <w:t>pro.</w:t>
            </w:r>
            <w:r>
              <w:rPr>
                <w:rFonts w:ascii="Arial" w:hAnsi="Arial"/>
                <w:color w:val="000080"/>
                <w:sz w:val="18"/>
                <w:szCs w:val="18"/>
              </w:rPr>
              <w:t>observaciones</w:t>
            </w:r>
            <w:proofErr w:type="spellEnd"/>
            <w:proofErr w:type="gramEnd"/>
            <w:r w:rsidRPr="003B06C8">
              <w:rPr>
                <w:rFonts w:ascii="Arial" w:hAnsi="Arial"/>
                <w:color w:val="000080"/>
                <w:sz w:val="18"/>
                <w:szCs w:val="18"/>
              </w:rPr>
              <w:t>]</w:t>
            </w:r>
          </w:p>
        </w:tc>
      </w:tr>
      <w:tr w:rsidR="005269E7" w14:paraId="16E7A2E3" w14:textId="77777777" w:rsidTr="005269E7">
        <w:trPr>
          <w:cantSplit/>
        </w:trPr>
        <w:tc>
          <w:tcPr>
            <w:tcW w:w="10349" w:type="dxa"/>
            <w:gridSpan w:val="19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E94DB9" w14:textId="77777777" w:rsidR="005269E7" w:rsidRDefault="005269E7">
            <w:pPr>
              <w:rPr>
                <w:rFonts w:ascii="Arial" w:hAnsi="Arial"/>
                <w:sz w:val="10"/>
              </w:rPr>
            </w:pPr>
          </w:p>
          <w:p w14:paraId="3957A034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9B73D" w14:textId="77777777" w:rsidR="005269E7" w:rsidRDefault="005269E7">
            <w:pPr>
              <w:rPr>
                <w:rFonts w:ascii="Arial" w:hAnsi="Arial"/>
                <w:sz w:val="10"/>
              </w:rPr>
            </w:pPr>
          </w:p>
        </w:tc>
      </w:tr>
      <w:tr w:rsidR="005269E7" w14:paraId="2AD9F567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609E87" w14:textId="77777777" w:rsidR="005269E7" w:rsidRDefault="005269E7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E867F" w14:textId="77777777" w:rsidR="005269E7" w:rsidRDefault="00EA703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SOLICITA AREA USUARIA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A8DBA" w14:textId="77777777" w:rsidR="005269E7" w:rsidRDefault="005269E7">
            <w:pPr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BFF60" w14:textId="77777777" w:rsidR="005269E7" w:rsidRDefault="00EA703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AUTORIZA JEFE DE DEPTO. AREA USUARIA</w:t>
            </w: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0C171" w14:textId="77777777" w:rsidR="005269E7" w:rsidRDefault="005269E7">
            <w:pPr>
              <w:rPr>
                <w:rFonts w:ascii="Arial" w:hAnsi="Arial"/>
                <w:b/>
              </w:rPr>
            </w:pPr>
          </w:p>
        </w:tc>
      </w:tr>
      <w:tr w:rsidR="005269E7" w14:paraId="3CE408B4" w14:textId="77777777" w:rsidTr="00C66B1F">
        <w:trPr>
          <w:cantSplit/>
          <w:trHeight w:val="343"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832E2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4536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4BFFF" w14:textId="77777777" w:rsidR="005269E7" w:rsidRDefault="005269E7">
            <w:pPr>
              <w:rPr>
                <w:rFonts w:ascii="Arial" w:hAnsi="Arial"/>
              </w:rPr>
            </w:pPr>
          </w:p>
          <w:p w14:paraId="1A3686CF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E7FB4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4111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5E153" w14:textId="77777777" w:rsidR="005269E7" w:rsidRDefault="005269E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20B31" w14:textId="77777777" w:rsidR="005269E7" w:rsidRDefault="005269E7">
            <w:pPr>
              <w:rPr>
                <w:rFonts w:ascii="Arial" w:hAnsi="Arial"/>
              </w:rPr>
            </w:pPr>
          </w:p>
        </w:tc>
      </w:tr>
      <w:tr w:rsidR="00163E74" w14:paraId="3C136E3C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EBA2F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959EC" w14:textId="76B8F543" w:rsidR="00163E74" w:rsidRDefault="00163E74" w:rsidP="000462EA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NOMBRE: </w:t>
            </w:r>
            <w:r w:rsidR="003E6E64">
              <w:rPr>
                <w:rFonts w:ascii="Arial" w:hAnsi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3E6E64">
              <w:rPr>
                <w:rFonts w:ascii="Arial" w:hAnsi="Arial"/>
                <w:b/>
                <w:sz w:val="18"/>
                <w:szCs w:val="18"/>
              </w:rPr>
              <w:t>pro.areausuaria</w:t>
            </w:r>
            <w:proofErr w:type="spellEnd"/>
            <w:proofErr w:type="gramEnd"/>
            <w:r w:rsidR="003E6E64">
              <w:rPr>
                <w:rFonts w:ascii="Arial" w:hAnsi="Arial"/>
                <w:b/>
                <w:sz w:val="18"/>
                <w:szCs w:val="18"/>
              </w:rPr>
              <w:t>]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B52BB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198EB" w14:textId="2BA21002" w:rsidR="00163E74" w:rsidRDefault="00163E74" w:rsidP="005310A8">
            <w:pPr>
              <w:pStyle w:val="Ttulo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NOMBRE: </w:t>
            </w:r>
            <w:r w:rsidR="00775DA9" w:rsidRPr="00775DA9">
              <w:rPr>
                <w:rFonts w:ascii="Arial" w:hAnsi="Arial"/>
                <w:sz w:val="18"/>
                <w:szCs w:val="18"/>
              </w:rPr>
              <w:t>[</w:t>
            </w:r>
            <w:proofErr w:type="spellStart"/>
            <w:proofErr w:type="gramStart"/>
            <w:r w:rsidR="00775DA9" w:rsidRPr="00775DA9">
              <w:rPr>
                <w:rFonts w:ascii="Arial" w:hAnsi="Arial"/>
                <w:sz w:val="18"/>
                <w:szCs w:val="18"/>
              </w:rPr>
              <w:t>pro.</w:t>
            </w:r>
            <w:r w:rsidR="00775DA9">
              <w:rPr>
                <w:rFonts w:ascii="Arial" w:hAnsi="Arial"/>
                <w:sz w:val="18"/>
                <w:szCs w:val="18"/>
              </w:rPr>
              <w:t>jefedpto</w:t>
            </w:r>
            <w:proofErr w:type="spellEnd"/>
            <w:proofErr w:type="gramEnd"/>
            <w:r w:rsidR="00775DA9" w:rsidRPr="00775DA9">
              <w:rPr>
                <w:rFonts w:ascii="Arial" w:hAnsi="Arial"/>
                <w:sz w:val="18"/>
                <w:szCs w:val="18"/>
              </w:rPr>
              <w:t>]</w:t>
            </w: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436B4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</w:tr>
      <w:tr w:rsidR="00163E74" w14:paraId="722200D4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8BB47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57792" w14:textId="4539397D" w:rsidR="00163E74" w:rsidRDefault="00163E74" w:rsidP="00D8769B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R.P.E.: </w:t>
            </w:r>
            <w:r w:rsidR="003E6E64">
              <w:rPr>
                <w:rFonts w:ascii="Arial" w:hAnsi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3E6E64">
              <w:rPr>
                <w:rFonts w:ascii="Arial" w:hAnsi="Arial"/>
                <w:b/>
                <w:sz w:val="18"/>
                <w:szCs w:val="18"/>
              </w:rPr>
              <w:t>pro.rpeusuaria</w:t>
            </w:r>
            <w:proofErr w:type="spellEnd"/>
            <w:proofErr w:type="gramEnd"/>
            <w:r w:rsidR="003E6E64">
              <w:rPr>
                <w:rFonts w:ascii="Arial" w:hAnsi="Arial"/>
                <w:b/>
                <w:sz w:val="18"/>
                <w:szCs w:val="18"/>
              </w:rPr>
              <w:t>]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901A4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80D61B" w14:textId="5A737FAE" w:rsidR="00163E74" w:rsidRDefault="00163E74" w:rsidP="005310A8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R.P.E</w:t>
            </w:r>
            <w:r w:rsidRPr="00FB7EAC">
              <w:rPr>
                <w:rFonts w:ascii="Arial" w:hAnsi="Arial" w:cs="Arial"/>
                <w:b/>
                <w:sz w:val="18"/>
                <w:szCs w:val="18"/>
              </w:rPr>
              <w:t xml:space="preserve">.: </w:t>
            </w:r>
            <w:r w:rsidR="003E6E64">
              <w:rPr>
                <w:rFonts w:ascii="Arial" w:hAnsi="Arial" w:cs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3E6E64">
              <w:rPr>
                <w:rFonts w:ascii="Arial" w:hAnsi="Arial" w:cs="Arial"/>
                <w:b/>
                <w:sz w:val="18"/>
                <w:szCs w:val="18"/>
              </w:rPr>
              <w:t>pro.rpejef</w:t>
            </w:r>
            <w:r w:rsidR="003E6E64" w:rsidRPr="003E6E64">
              <w:rPr>
                <w:rFonts w:ascii="Arial" w:hAnsi="Arial" w:cs="Arial"/>
                <w:b/>
                <w:sz w:val="18"/>
                <w:szCs w:val="18"/>
              </w:rPr>
              <w:t>edpto</w:t>
            </w:r>
            <w:proofErr w:type="spellEnd"/>
            <w:proofErr w:type="gramEnd"/>
            <w:r w:rsidR="003E6E64" w:rsidRPr="003E6E64">
              <w:rPr>
                <w:rFonts w:ascii="Arial" w:hAnsi="Arial" w:cs="Arial"/>
                <w:b/>
                <w:sz w:val="18"/>
                <w:szCs w:val="18"/>
              </w:rPr>
              <w:t>]</w:t>
            </w: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2A85E" w14:textId="77777777" w:rsidR="00163E74" w:rsidRDefault="00163E74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269E7" w14:paraId="18A3622E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6A753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DDA9E" w14:textId="3EDA7755" w:rsidR="005269E7" w:rsidRDefault="00EA703D" w:rsidP="00B01A2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FECHA: </w:t>
            </w:r>
            <w:r w:rsidR="007F357D">
              <w:rPr>
                <w:rFonts w:ascii="Arial" w:hAnsi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7F357D">
              <w:rPr>
                <w:rFonts w:ascii="Arial" w:hAnsi="Arial"/>
                <w:b/>
                <w:sz w:val="18"/>
                <w:szCs w:val="18"/>
              </w:rPr>
              <w:t>pro.fechafirm</w:t>
            </w:r>
            <w:proofErr w:type="spellEnd"/>
            <w:proofErr w:type="gramEnd"/>
            <w:r w:rsidR="007F357D">
              <w:rPr>
                <w:rFonts w:ascii="Arial" w:hAnsi="Arial"/>
                <w:b/>
                <w:sz w:val="18"/>
                <w:szCs w:val="18"/>
              </w:rPr>
              <w:t>]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8B377" w14:textId="77777777" w:rsidR="005269E7" w:rsidRDefault="005269E7">
            <w:pPr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9D4CA" w14:textId="02C327F1" w:rsidR="005269E7" w:rsidRDefault="00874DA4" w:rsidP="008E71C2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FECHA: </w:t>
            </w:r>
            <w:r w:rsidR="007F357D">
              <w:rPr>
                <w:rFonts w:ascii="Arial" w:hAnsi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7F357D">
              <w:rPr>
                <w:rFonts w:ascii="Arial" w:hAnsi="Arial"/>
                <w:b/>
                <w:sz w:val="18"/>
                <w:szCs w:val="18"/>
              </w:rPr>
              <w:t>pro.fechafirm</w:t>
            </w:r>
            <w:proofErr w:type="spellEnd"/>
            <w:proofErr w:type="gramEnd"/>
            <w:r w:rsidR="007F357D">
              <w:rPr>
                <w:rFonts w:ascii="Arial" w:hAnsi="Arial"/>
                <w:b/>
                <w:sz w:val="18"/>
                <w:szCs w:val="18"/>
              </w:rPr>
              <w:t>]</w:t>
            </w: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52D30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269E7" w14:paraId="0BDF7EDC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A4D16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C1EAE" w14:textId="77777777" w:rsidR="005269E7" w:rsidRDefault="005269E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1E350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A2F55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69D5A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269E7" w14:paraId="60B7B018" w14:textId="77777777" w:rsidTr="00C66B1F">
        <w:trPr>
          <w:cantSplit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26676" w14:textId="77777777" w:rsidR="005269E7" w:rsidRDefault="005269E7">
            <w:pPr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17A9C" w14:textId="77777777" w:rsidR="005269E7" w:rsidRDefault="00EA703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SERVICIOS AUTORIZADOS Y RECIBIDOS DE CONFORMIDAD POR RESPONSABLE DE PV</w:t>
            </w: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97FED" w14:textId="77777777" w:rsidR="005269E7" w:rsidRDefault="005269E7">
            <w:pPr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D64FE" w14:textId="77777777" w:rsidR="005269E7" w:rsidRDefault="00EA703D"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SERVICIOS RECIBIDOS DE CONFORMIDAD POR AREA USUARIA</w:t>
            </w: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81919" w14:textId="77777777" w:rsidR="005269E7" w:rsidRDefault="005269E7">
            <w:pPr>
              <w:rPr>
                <w:rFonts w:ascii="Arial" w:hAnsi="Arial"/>
              </w:rPr>
            </w:pPr>
          </w:p>
        </w:tc>
      </w:tr>
      <w:tr w:rsidR="005269E7" w14:paraId="76799C35" w14:textId="77777777" w:rsidTr="00C66B1F">
        <w:trPr>
          <w:cantSplit/>
          <w:trHeight w:val="503"/>
        </w:trPr>
        <w:tc>
          <w:tcPr>
            <w:tcW w:w="851" w:type="dxa"/>
            <w:gridSpan w:val="3"/>
            <w:tcBorders>
              <w:lef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B64A9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4536" w:type="dxa"/>
            <w:gridSpan w:val="7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15600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D1719" w14:textId="77777777" w:rsidR="005269E7" w:rsidRDefault="005269E7">
            <w:pPr>
              <w:rPr>
                <w:rFonts w:ascii="Arial" w:hAnsi="Arial"/>
              </w:rPr>
            </w:pPr>
          </w:p>
        </w:tc>
        <w:tc>
          <w:tcPr>
            <w:tcW w:w="4111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BBD14" w14:textId="77777777" w:rsidR="005269E7" w:rsidRDefault="005269E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</w:rPr>
            </w:pPr>
          </w:p>
        </w:tc>
        <w:tc>
          <w:tcPr>
            <w:tcW w:w="427" w:type="dxa"/>
            <w:gridSpan w:val="2"/>
            <w:tcBorders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15514" w14:textId="77777777" w:rsidR="005269E7" w:rsidRDefault="005269E7">
            <w:pPr>
              <w:rPr>
                <w:rFonts w:ascii="Arial" w:hAnsi="Arial"/>
                <w:b/>
              </w:rPr>
            </w:pPr>
          </w:p>
        </w:tc>
      </w:tr>
      <w:tr w:rsidR="005269E7" w14:paraId="4FE1BD76" w14:textId="77777777" w:rsidTr="00C66B1F">
        <w:trPr>
          <w:cantSplit/>
          <w:trHeight w:val="826"/>
        </w:trPr>
        <w:tc>
          <w:tcPr>
            <w:tcW w:w="851" w:type="dxa"/>
            <w:gridSpan w:val="3"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A8315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3390C6" w14:textId="414B498F" w:rsidR="005269E7" w:rsidRPr="00051322" w:rsidRDefault="00EA703D">
            <w:pPr>
              <w:rPr>
                <w:lang w:val="fr-FR"/>
              </w:rPr>
            </w:pPr>
            <w:r w:rsidRPr="00051322">
              <w:rPr>
                <w:rFonts w:ascii="Arial" w:hAnsi="Arial"/>
                <w:b/>
                <w:lang w:val="fr-FR"/>
              </w:rPr>
              <w:t xml:space="preserve">NOMBRE: </w:t>
            </w:r>
            <w:r w:rsidR="00663732" w:rsidRPr="00051322">
              <w:rPr>
                <w:rFonts w:ascii="Arial" w:hAnsi="Arial"/>
                <w:b/>
                <w:sz w:val="18"/>
                <w:szCs w:val="18"/>
                <w:lang w:val="fr-FR"/>
              </w:rPr>
              <w:t>[pro.responsablepv]</w:t>
            </w:r>
          </w:p>
          <w:p w14:paraId="4445D518" w14:textId="682A3A1C" w:rsidR="005269E7" w:rsidRPr="00051322" w:rsidRDefault="00EA703D">
            <w:pPr>
              <w:rPr>
                <w:rFonts w:ascii="Arial" w:hAnsi="Arial"/>
                <w:b/>
                <w:sz w:val="18"/>
                <w:szCs w:val="18"/>
                <w:lang w:val="fr-FR"/>
              </w:rPr>
            </w:pPr>
            <w:r w:rsidRPr="00051322">
              <w:rPr>
                <w:rFonts w:ascii="Arial" w:hAnsi="Arial"/>
                <w:b/>
                <w:sz w:val="18"/>
                <w:szCs w:val="18"/>
                <w:lang w:val="fr-FR"/>
              </w:rPr>
              <w:t>R.P.E. :</w:t>
            </w:r>
            <w:r w:rsidR="00C66B1F" w:rsidRPr="00051322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63732" w:rsidRPr="00051322">
              <w:rPr>
                <w:rFonts w:ascii="Arial" w:hAnsi="Arial"/>
                <w:b/>
                <w:sz w:val="18"/>
                <w:szCs w:val="18"/>
                <w:lang w:val="fr-FR"/>
              </w:rPr>
              <w:t>[pro.responsablepvrpe]</w:t>
            </w:r>
          </w:p>
          <w:p w14:paraId="460CD967" w14:textId="333FFEE9" w:rsidR="005269E7" w:rsidRPr="007F357D" w:rsidRDefault="00EA703D" w:rsidP="008E71C2">
            <w:pPr>
              <w:rPr>
                <w:u w:val="single"/>
              </w:rPr>
            </w:pPr>
            <w:r w:rsidRPr="00FB7EAC">
              <w:rPr>
                <w:rFonts w:ascii="Arial" w:hAnsi="Arial"/>
                <w:b/>
                <w:sz w:val="18"/>
                <w:szCs w:val="18"/>
              </w:rPr>
              <w:t>FECHA</w:t>
            </w:r>
            <w:r>
              <w:rPr>
                <w:rFonts w:ascii="Arial" w:hAnsi="Arial"/>
                <w:b/>
                <w:sz w:val="16"/>
                <w:szCs w:val="16"/>
              </w:rPr>
              <w:t>:</w:t>
            </w:r>
            <w:r w:rsidR="006C5CD4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7F357D">
              <w:rPr>
                <w:rFonts w:ascii="Arial" w:hAnsi="Arial"/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7F357D">
              <w:rPr>
                <w:rFonts w:ascii="Arial" w:hAnsi="Arial"/>
                <w:b/>
                <w:sz w:val="18"/>
                <w:szCs w:val="18"/>
              </w:rPr>
              <w:t>pro.fechafirm</w:t>
            </w:r>
            <w:proofErr w:type="spellEnd"/>
            <w:proofErr w:type="gramEnd"/>
            <w:r w:rsidR="007F357D">
              <w:rPr>
                <w:rFonts w:ascii="Arial" w:hAnsi="Arial"/>
                <w:b/>
                <w:sz w:val="18"/>
                <w:szCs w:val="18"/>
              </w:rPr>
              <w:t>]</w:t>
            </w:r>
          </w:p>
        </w:tc>
        <w:tc>
          <w:tcPr>
            <w:tcW w:w="851" w:type="dxa"/>
            <w:gridSpan w:val="3"/>
            <w:tcBorders>
              <w:bottom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D1C88" w14:textId="77777777" w:rsidR="005269E7" w:rsidRDefault="005269E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C7EA0" w14:textId="22BF1721" w:rsidR="005F1E50" w:rsidRPr="00031C21" w:rsidRDefault="005F1E50" w:rsidP="005F1E50">
            <w:pPr>
              <w:pStyle w:val="Ttulo1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NOMBRE:</w:t>
            </w:r>
            <w:r w:rsidR="003E6E64">
              <w:rPr>
                <w:rFonts w:ascii="Arial" w:hAnsi="Arial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="003E6E64">
              <w:rPr>
                <w:rFonts w:ascii="Arial" w:hAnsi="Arial"/>
                <w:sz w:val="18"/>
                <w:szCs w:val="18"/>
              </w:rPr>
              <w:t>pro.areausuaria</w:t>
            </w:r>
            <w:proofErr w:type="spellEnd"/>
            <w:proofErr w:type="gramEnd"/>
            <w:r w:rsidR="003E6E64">
              <w:rPr>
                <w:rFonts w:ascii="Arial" w:hAnsi="Arial"/>
                <w:sz w:val="18"/>
                <w:szCs w:val="18"/>
              </w:rPr>
              <w:t>]</w:t>
            </w:r>
          </w:p>
          <w:p w14:paraId="4DD28549" w14:textId="58BE6B78" w:rsidR="005F1E50" w:rsidRDefault="005F1E50" w:rsidP="005F1E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RPE: </w:t>
            </w:r>
            <w:r w:rsidR="003E6E64">
              <w:rPr>
                <w:b/>
                <w:sz w:val="18"/>
                <w:szCs w:val="18"/>
              </w:rPr>
              <w:t>[</w:t>
            </w:r>
            <w:proofErr w:type="spellStart"/>
            <w:proofErr w:type="gramStart"/>
            <w:r w:rsidR="003E6E64">
              <w:rPr>
                <w:b/>
                <w:sz w:val="18"/>
                <w:szCs w:val="18"/>
              </w:rPr>
              <w:t>pro.rpeusuaria</w:t>
            </w:r>
            <w:proofErr w:type="spellEnd"/>
            <w:proofErr w:type="gramEnd"/>
            <w:r w:rsidR="003E6E64">
              <w:rPr>
                <w:b/>
                <w:sz w:val="18"/>
                <w:szCs w:val="18"/>
              </w:rPr>
              <w:t>]</w:t>
            </w:r>
          </w:p>
          <w:p w14:paraId="20500E19" w14:textId="77777777" w:rsidR="005269E7" w:rsidRDefault="00EA703D" w:rsidP="008E71C2">
            <w:r>
              <w:rPr>
                <w:b/>
                <w:sz w:val="18"/>
                <w:szCs w:val="18"/>
              </w:rPr>
              <w:t>FECHA:</w:t>
            </w:r>
            <w:r w:rsidR="006C5CD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7" w:type="dxa"/>
            <w:gridSpan w:val="2"/>
            <w:tcBorders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9A0FC" w14:textId="77777777" w:rsidR="005269E7" w:rsidRDefault="005269E7">
            <w:pPr>
              <w:rPr>
                <w:rFonts w:ascii="Arial" w:hAnsi="Arial"/>
                <w:b/>
              </w:rPr>
            </w:pPr>
          </w:p>
        </w:tc>
      </w:tr>
    </w:tbl>
    <w:p w14:paraId="222E3082" w14:textId="5B2BD1A1" w:rsidR="005269E7" w:rsidRDefault="005269E7">
      <w:pPr>
        <w:pStyle w:val="Encabezado"/>
        <w:tabs>
          <w:tab w:val="clear" w:pos="4419"/>
          <w:tab w:val="clear" w:pos="8838"/>
        </w:tabs>
      </w:pPr>
    </w:p>
    <w:sectPr w:rsidR="005269E7" w:rsidSect="005269E7">
      <w:headerReference w:type="default" r:id="rId7"/>
      <w:footerReference w:type="default" r:id="rId8"/>
      <w:pgSz w:w="12242" w:h="15842"/>
      <w:pgMar w:top="0" w:right="1418" w:bottom="0" w:left="150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222B" w14:textId="77777777" w:rsidR="008975DC" w:rsidRDefault="008975DC" w:rsidP="005269E7">
      <w:r>
        <w:separator/>
      </w:r>
    </w:p>
  </w:endnote>
  <w:endnote w:type="continuationSeparator" w:id="0">
    <w:p w14:paraId="1232E9C8" w14:textId="77777777" w:rsidR="008975DC" w:rsidRDefault="008975DC" w:rsidP="0052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4024" w14:textId="2D3138C6" w:rsidR="005269E7" w:rsidRDefault="00D13685">
    <w:pPr>
      <w:pStyle w:val="Piedepgina"/>
    </w:pPr>
    <w:r w:rsidRPr="006C4484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FBF2B9" wp14:editId="76260F98">
              <wp:simplePos x="0" y="0"/>
              <wp:positionH relativeFrom="column">
                <wp:posOffset>-683260</wp:posOffset>
              </wp:positionH>
              <wp:positionV relativeFrom="paragraph">
                <wp:posOffset>-41910</wp:posOffset>
              </wp:positionV>
              <wp:extent cx="7132320" cy="0"/>
              <wp:effectExtent l="7620" t="5715" r="13335" b="13335"/>
              <wp:wrapNone/>
              <wp:docPr id="97704935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32320" cy="0"/>
                      </a:xfrm>
                      <a:custGeom>
                        <a:avLst/>
                        <a:gdLst>
                          <a:gd name="T0" fmla="*/ 3566160 w 7132320"/>
                          <a:gd name="T1" fmla="*/ 7132320 w 7132320"/>
                          <a:gd name="T2" fmla="*/ 3566160 w 7132320"/>
                          <a:gd name="T3" fmla="*/ 0 w 7132320"/>
                          <a:gd name="T4" fmla="*/ 3566160 w 7132320"/>
                          <a:gd name="T5" fmla="*/ 7132320 w 7132320"/>
                          <a:gd name="T6" fmla="*/ 3566160 w 7132320"/>
                          <a:gd name="T7" fmla="*/ 0 w 7132320"/>
                          <a:gd name="T8" fmla="*/ 0 w 7132320"/>
                          <a:gd name="T9" fmla="*/ 7132320 w 7132320"/>
                          <a:gd name="T10" fmla="*/ 17694720 60000 65536"/>
                          <a:gd name="T11" fmla="*/ 0 60000 65536"/>
                          <a:gd name="T12" fmla="*/ 5898240 60000 65536"/>
                          <a:gd name="T13" fmla="*/ 11796480 60000 65536"/>
                          <a:gd name="T14" fmla="*/ 17694720 60000 65536"/>
                          <a:gd name="T15" fmla="*/ 0 60000 65536"/>
                          <a:gd name="T16" fmla="*/ 5898240 60000 65536"/>
                          <a:gd name="T17" fmla="*/ 11796480 60000 65536"/>
                          <a:gd name="T18" fmla="*/ 5898240 60000 65536"/>
                          <a:gd name="T19" fmla="*/ 17694720 60000 65536"/>
                          <a:gd name="T20" fmla="*/ 0 w 7132320"/>
                          <a:gd name="T21" fmla="*/ 7132320 w 7132320"/>
                        </a:gdLst>
                        <a:ahLst/>
                        <a:cxnLst>
                          <a:cxn ang="T10">
                            <a:pos x="T0" y="0"/>
                          </a:cxn>
                          <a:cxn ang="T11">
                            <a:pos x="T1" y="0"/>
                          </a:cxn>
                          <a:cxn ang="T12">
                            <a:pos x="T2" y="0"/>
                          </a:cxn>
                          <a:cxn ang="T13">
                            <a:pos x="T3" y="0"/>
                          </a:cxn>
                          <a:cxn ang="T14">
                            <a:pos x="T4" y="0"/>
                          </a:cxn>
                          <a:cxn ang="T15">
                            <a:pos x="T5" y="0"/>
                          </a:cxn>
                          <a:cxn ang="T16">
                            <a:pos x="T6" y="0"/>
                          </a:cxn>
                          <a:cxn ang="T17">
                            <a:pos x="T7" y="0"/>
                          </a:cxn>
                          <a:cxn ang="T18">
                            <a:pos x="T8" y="0"/>
                          </a:cxn>
                          <a:cxn ang="T19">
                            <a:pos x="T9" y="0"/>
                          </a:cxn>
                        </a:cxnLst>
                        <a:rect l="T20" t="0" r="T21" b="0"/>
                        <a:pathLst>
                          <a:path w="7132320">
                            <a:moveTo>
                              <a:pt x="0" y="0"/>
                            </a:moveTo>
                            <a:lnTo>
                              <a:pt x="7132322" y="1"/>
                            </a:lnTo>
                          </a:path>
                        </a:pathLst>
                      </a:custGeom>
                      <a:noFill/>
                      <a:ln w="952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1E55A" id="Line 1" o:spid="_x0000_s1026" style="position:absolute;margin-left:-53.8pt;margin-top:-3.3pt;width:561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1323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" path="m,l7132322,1e" filled="f" strokeweight=".26467mm">
              <v:path arrowok="t" o:connecttype="custom" o:connectlocs="3566160,0;7132320,0;3566160,0;0,0;3566160,0;7132320,0;3566160,0;0,0;0,0;7132320,0" o:connectangles="270,0,90,180,270,0,90,180,90,270" textboxrect="0,0,713232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8851" w14:textId="77777777" w:rsidR="008975DC" w:rsidRDefault="008975DC" w:rsidP="005269E7">
      <w:r w:rsidRPr="005269E7">
        <w:rPr>
          <w:color w:val="000000"/>
        </w:rPr>
        <w:separator/>
      </w:r>
    </w:p>
  </w:footnote>
  <w:footnote w:type="continuationSeparator" w:id="0">
    <w:p w14:paraId="5C5382BF" w14:textId="77777777" w:rsidR="008975DC" w:rsidRDefault="008975DC" w:rsidP="00526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21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5269E7" w14:paraId="53C11D91" w14:textId="77777777" w:rsidTr="00EA703D">
      <w:trPr>
        <w:trHeight w:val="567"/>
      </w:trPr>
      <w:tc>
        <w:tcPr>
          <w:tcW w:w="3544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CB36186" w14:textId="027C3107" w:rsidR="005269E7" w:rsidRDefault="00D13685">
          <w:r w:rsidRPr="006C4484"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3FDF274" wp14:editId="1C04E2C4">
                    <wp:simplePos x="0" y="0"/>
                    <wp:positionH relativeFrom="column">
                      <wp:posOffset>-683260</wp:posOffset>
                    </wp:positionH>
                    <wp:positionV relativeFrom="paragraph">
                      <wp:posOffset>8255</wp:posOffset>
                    </wp:positionV>
                    <wp:extent cx="0" cy="8872855"/>
                    <wp:effectExtent l="8890" t="6350" r="10160" b="7620"/>
                    <wp:wrapNone/>
                    <wp:docPr id="549975624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V="1">
                              <a:off x="0" y="0"/>
                              <a:ext cx="0" cy="8872855"/>
                            </a:xfrm>
                            <a:custGeom>
                              <a:avLst/>
                              <a:gdLst>
                                <a:gd name="T0" fmla="*/ 0 h 8872855"/>
                                <a:gd name="T1" fmla="*/ 4436426 h 8872855"/>
                                <a:gd name="T2" fmla="*/ 8872852 h 8872855"/>
                                <a:gd name="T3" fmla="*/ 4436426 h 8872855"/>
                                <a:gd name="T4" fmla="*/ 0 h 8872855"/>
                                <a:gd name="T5" fmla="*/ 4436430 h 8872855"/>
                                <a:gd name="T6" fmla="*/ 8872852 h 8872855"/>
                                <a:gd name="T7" fmla="*/ 4436430 h 8872855"/>
                                <a:gd name="T8" fmla="*/ 0 h 8872855"/>
                                <a:gd name="T9" fmla="*/ 8872852 h 8872855"/>
                                <a:gd name="T10" fmla="*/ 17694720 60000 65536"/>
                                <a:gd name="T11" fmla="*/ 0 60000 65536"/>
                                <a:gd name="T12" fmla="*/ 5898240 60000 65536"/>
                                <a:gd name="T13" fmla="*/ 11796480 60000 65536"/>
                                <a:gd name="T14" fmla="*/ 17694720 60000 65536"/>
                                <a:gd name="T15" fmla="*/ 0 60000 65536"/>
                                <a:gd name="T16" fmla="*/ 5898240 60000 65536"/>
                                <a:gd name="T17" fmla="*/ 11796480 60000 65536"/>
                                <a:gd name="T18" fmla="*/ 5898240 60000 65536"/>
                                <a:gd name="T19" fmla="*/ 17694720 60000 65536"/>
                                <a:gd name="T20" fmla="*/ 0 h 8872855"/>
                                <a:gd name="T21" fmla="*/ 8872855 h 8872855"/>
                              </a:gdLst>
                              <a:ahLst/>
                              <a:cxnLst>
                                <a:cxn ang="T10">
                                  <a:pos x="0" y="T0"/>
                                </a:cxn>
                                <a:cxn ang="T11">
                                  <a:pos x="0" y="T1"/>
                                </a:cxn>
                                <a:cxn ang="T12">
                                  <a:pos x="0" y="T2"/>
                                </a:cxn>
                                <a:cxn ang="T13">
                                  <a:pos x="0" y="T3"/>
                                </a:cxn>
                                <a:cxn ang="T14">
                                  <a:pos x="0" y="T4"/>
                                </a:cxn>
                                <a:cxn ang="T15">
                                  <a:pos x="0" y="T5"/>
                                </a:cxn>
                                <a:cxn ang="T16">
                                  <a:pos x="0" y="T6"/>
                                </a:cxn>
                                <a:cxn ang="T17">
                                  <a:pos x="0" y="T7"/>
                                </a:cxn>
                                <a:cxn ang="T18">
                                  <a:pos x="0" y="T8"/>
                                </a:cxn>
                                <a:cxn ang="T19">
                                  <a:pos x="0" y="T9"/>
                                </a:cxn>
                              </a:cxnLst>
                              <a:rect l="0" t="T20" r="0" b="T21"/>
                              <a:pathLst>
                                <a:path h="8872855">
                                  <a:moveTo>
                                    <a:pt x="0" y="0"/>
                                  </a:moveTo>
                                  <a:lnTo>
                                    <a:pt x="1" y="8872852"/>
                                  </a:lnTo>
                                </a:path>
                              </a:pathLst>
                            </a:custGeom>
                            <a:noFill/>
                            <a:ln w="952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B8E2A" id="Line 4" o:spid="_x0000_s1026" style="position:absolute;margin-left:-53.8pt;margin-top:.65pt;width:0;height:698.6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0,8872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" path="m,l1,8872852e" filled="f" strokeweight=".26467mm">
                    <v:path arrowok="t" o:connecttype="custom" o:connectlocs="0,0;0,4436426;0,8872852;0,4436426;0,0;0,4436430;0,8872852;0,4436430;0,0;0,8872852" o:connectangles="270,0,90,180,270,0,90,180,90,270" textboxrect="0,0,0,8872855"/>
                  </v:shape>
                </w:pict>
              </mc:Fallback>
            </mc:AlternateContent>
          </w:r>
          <w:r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04B266E" wp14:editId="3318B47A">
                    <wp:simplePos x="0" y="0"/>
                    <wp:positionH relativeFrom="column">
                      <wp:posOffset>6449060</wp:posOffset>
                    </wp:positionH>
                    <wp:positionV relativeFrom="paragraph">
                      <wp:posOffset>8890</wp:posOffset>
                    </wp:positionV>
                    <wp:extent cx="0" cy="8872220"/>
                    <wp:effectExtent l="6985" t="6985" r="12065" b="7620"/>
                    <wp:wrapNone/>
                    <wp:docPr id="513898217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0" cy="8872220"/>
                            </a:xfrm>
                            <a:custGeom>
                              <a:avLst/>
                              <a:gdLst>
                                <a:gd name="T0" fmla="*/ 0 h 8872220"/>
                                <a:gd name="T1" fmla="*/ 4436111 h 8872220"/>
                                <a:gd name="T2" fmla="*/ 8872222 h 8872220"/>
                                <a:gd name="T3" fmla="*/ 4436111 h 8872220"/>
                                <a:gd name="T4" fmla="*/ 0 h 8872220"/>
                                <a:gd name="T5" fmla="*/ 4436111 h 8872220"/>
                                <a:gd name="T6" fmla="*/ 8872222 h 8872220"/>
                                <a:gd name="T7" fmla="*/ 4436111 h 8872220"/>
                                <a:gd name="T8" fmla="*/ 0 h 8872220"/>
                                <a:gd name="T9" fmla="*/ 8872222 h 8872220"/>
                                <a:gd name="T10" fmla="*/ 17694720 60000 65536"/>
                                <a:gd name="T11" fmla="*/ 0 60000 65536"/>
                                <a:gd name="T12" fmla="*/ 5898240 60000 65536"/>
                                <a:gd name="T13" fmla="*/ 11796480 60000 65536"/>
                                <a:gd name="T14" fmla="*/ 17694720 60000 65536"/>
                                <a:gd name="T15" fmla="*/ 0 60000 65536"/>
                                <a:gd name="T16" fmla="*/ 5898240 60000 65536"/>
                                <a:gd name="T17" fmla="*/ 11796480 60000 65536"/>
                                <a:gd name="T18" fmla="*/ 5898240 60000 65536"/>
                                <a:gd name="T19" fmla="*/ 17694720 60000 65536"/>
                                <a:gd name="T20" fmla="*/ 0 h 8872220"/>
                                <a:gd name="T21" fmla="*/ 8872220 h 8872220"/>
                              </a:gdLst>
                              <a:ahLst/>
                              <a:cxnLst>
                                <a:cxn ang="T10">
                                  <a:pos x="0" y="T0"/>
                                </a:cxn>
                                <a:cxn ang="T11">
                                  <a:pos x="0" y="T1"/>
                                </a:cxn>
                                <a:cxn ang="T12">
                                  <a:pos x="0" y="T2"/>
                                </a:cxn>
                                <a:cxn ang="T13">
                                  <a:pos x="0" y="T3"/>
                                </a:cxn>
                                <a:cxn ang="T14">
                                  <a:pos x="0" y="T4"/>
                                </a:cxn>
                                <a:cxn ang="T15">
                                  <a:pos x="0" y="T5"/>
                                </a:cxn>
                                <a:cxn ang="T16">
                                  <a:pos x="0" y="T6"/>
                                </a:cxn>
                                <a:cxn ang="T17">
                                  <a:pos x="0" y="T7"/>
                                </a:cxn>
                                <a:cxn ang="T18">
                                  <a:pos x="0" y="T8"/>
                                </a:cxn>
                                <a:cxn ang="T19">
                                  <a:pos x="0" y="T9"/>
                                </a:cxn>
                              </a:cxnLst>
                              <a:rect l="0" t="T20" r="0" b="T21"/>
                              <a:pathLst>
                                <a:path h="8872220">
                                  <a:moveTo>
                                    <a:pt x="0" y="0"/>
                                  </a:moveTo>
                                  <a:lnTo>
                                    <a:pt x="1" y="8872220"/>
                                  </a:lnTo>
                                </a:path>
                              </a:pathLst>
                            </a:custGeom>
                            <a:noFill/>
                            <a:ln w="952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CF0EDD" id="Line 3" o:spid="_x0000_s1026" style="position:absolute;margin-left:507.8pt;margin-top:.7pt;width:0;height:69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0,887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" path="m,l1,8872220e" filled="f" strokeweight=".26467mm">
                    <v:path arrowok="t" o:connecttype="custom" o:connectlocs="0,0;0,4436111;0,8872222;0,4436111;0,0;0,4436111;0,8872222;0,4436111;0,0;0,8872222" o:connectangles="270,0,90,180,270,0,90,180,90,270" textboxrect="0,0,0,8872220"/>
                  </v:shape>
                </w:pict>
              </mc:Fallback>
            </mc:AlternateContent>
          </w:r>
          <w:r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E0E1F14" wp14:editId="5CF54EBF">
                    <wp:simplePos x="0" y="0"/>
                    <wp:positionH relativeFrom="column">
                      <wp:posOffset>4986020</wp:posOffset>
                    </wp:positionH>
                    <wp:positionV relativeFrom="paragraph">
                      <wp:posOffset>11430</wp:posOffset>
                    </wp:positionV>
                    <wp:extent cx="1463040" cy="0"/>
                    <wp:effectExtent l="10795" t="9525" r="12065" b="9525"/>
                    <wp:wrapNone/>
                    <wp:docPr id="1745167240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63040" cy="0"/>
                            </a:xfrm>
                            <a:custGeom>
                              <a:avLst/>
                              <a:gdLst>
                                <a:gd name="T0" fmla="*/ 731520 w 1463040"/>
                                <a:gd name="T1" fmla="*/ 1463040 w 1463040"/>
                                <a:gd name="T2" fmla="*/ 731520 w 1463040"/>
                                <a:gd name="T3" fmla="*/ 0 w 1463040"/>
                                <a:gd name="T4" fmla="*/ 731520 w 1463040"/>
                                <a:gd name="T5" fmla="*/ 1463040 w 1463040"/>
                                <a:gd name="T6" fmla="*/ 731520 w 1463040"/>
                                <a:gd name="T7" fmla="*/ 0 w 1463040"/>
                                <a:gd name="T8" fmla="*/ 0 w 1463040"/>
                                <a:gd name="T9" fmla="*/ 1463040 w 1463040"/>
                                <a:gd name="T10" fmla="*/ 17694720 60000 65536"/>
                                <a:gd name="T11" fmla="*/ 0 60000 65536"/>
                                <a:gd name="T12" fmla="*/ 5898240 60000 65536"/>
                                <a:gd name="T13" fmla="*/ 11796480 60000 65536"/>
                                <a:gd name="T14" fmla="*/ 17694720 60000 65536"/>
                                <a:gd name="T15" fmla="*/ 0 60000 65536"/>
                                <a:gd name="T16" fmla="*/ 5898240 60000 65536"/>
                                <a:gd name="T17" fmla="*/ 11796480 60000 65536"/>
                                <a:gd name="T18" fmla="*/ 5898240 60000 65536"/>
                                <a:gd name="T19" fmla="*/ 17694720 60000 65536"/>
                                <a:gd name="T20" fmla="*/ 0 w 1463040"/>
                                <a:gd name="T21" fmla="*/ 1463040 w 1463040"/>
                              </a:gdLst>
                              <a:ahLst/>
                              <a:cxnLst>
                                <a:cxn ang="T10">
                                  <a:pos x="T0" y="0"/>
                                </a:cxn>
                                <a:cxn ang="T11">
                                  <a:pos x="T1" y="0"/>
                                </a:cxn>
                                <a:cxn ang="T12">
                                  <a:pos x="T2" y="0"/>
                                </a:cxn>
                                <a:cxn ang="T13">
                                  <a:pos x="T3" y="0"/>
                                </a:cxn>
                                <a:cxn ang="T14">
                                  <a:pos x="T4" y="0"/>
                                </a:cxn>
                                <a:cxn ang="T15">
                                  <a:pos x="T5" y="0"/>
                                </a:cxn>
                                <a:cxn ang="T16">
                                  <a:pos x="T6" y="0"/>
                                </a:cxn>
                                <a:cxn ang="T17">
                                  <a:pos x="T7" y="0"/>
                                </a:cxn>
                                <a:cxn ang="T18">
                                  <a:pos x="T8" y="0"/>
                                </a:cxn>
                                <a:cxn ang="T19">
                                  <a:pos x="T9" y="0"/>
                                </a:cxn>
                              </a:cxnLst>
                              <a:rect l="T20" t="0" r="T21" b="0"/>
                              <a:pathLst>
                                <a:path w="1463040">
                                  <a:moveTo>
                                    <a:pt x="0" y="0"/>
                                  </a:moveTo>
                                  <a:lnTo>
                                    <a:pt x="1463040" y="1"/>
                                  </a:lnTo>
                                </a:path>
                              </a:pathLst>
                            </a:custGeom>
                            <a:noFill/>
                            <a:ln w="952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3A3438" id="Line 2" o:spid="_x0000_s1026" style="position:absolute;margin-left:392.6pt;margin-top:.9pt;width:115.2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30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" path="m,l1463040,1e" filled="f" strokeweight=".26467mm">
                    <v:path arrowok="t" o:connecttype="custom" o:connectlocs="731520,0;1463040,0;731520,0;0,0;731520,0;1463040,0;731520,0;0,0;0,0;1463040,0" o:connectangles="270,0,90,180,270,0,90,180,90,270" textboxrect="0,0,1463040,0"/>
                  </v:shape>
                </w:pict>
              </mc:Fallback>
            </mc:AlternateContent>
          </w:r>
          <w:r>
            <w:rPr>
              <w:rFonts w:ascii="Arial" w:hAnsi="Arial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ECB294C" wp14:editId="690042F4">
                    <wp:simplePos x="0" y="0"/>
                    <wp:positionH relativeFrom="column">
                      <wp:posOffset>-683260</wp:posOffset>
                    </wp:positionH>
                    <wp:positionV relativeFrom="paragraph">
                      <wp:posOffset>11430</wp:posOffset>
                    </wp:positionV>
                    <wp:extent cx="731520" cy="635"/>
                    <wp:effectExtent l="8890" t="9525" r="12065" b="8890"/>
                    <wp:wrapNone/>
                    <wp:docPr id="1102263676" name="Lin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V="1">
                              <a:off x="0" y="0"/>
                              <a:ext cx="731520" cy="635"/>
                            </a:xfrm>
                            <a:custGeom>
                              <a:avLst/>
                              <a:gdLst>
                                <a:gd name="T0" fmla="*/ 365760 w 731520"/>
                                <a:gd name="T1" fmla="*/ 0 h 630"/>
                                <a:gd name="T2" fmla="*/ 731520 w 731520"/>
                                <a:gd name="T3" fmla="*/ 315 h 630"/>
                                <a:gd name="T4" fmla="*/ 365760 w 731520"/>
                                <a:gd name="T5" fmla="*/ 630 h 630"/>
                                <a:gd name="T6" fmla="*/ 0 w 731520"/>
                                <a:gd name="T7" fmla="*/ 315 h 630"/>
                                <a:gd name="T8" fmla="*/ 365760 w 731520"/>
                                <a:gd name="T9" fmla="*/ 0 h 630"/>
                                <a:gd name="T10" fmla="*/ 731520 w 731520"/>
                                <a:gd name="T11" fmla="*/ 315 h 630"/>
                                <a:gd name="T12" fmla="*/ 365760 w 731520"/>
                                <a:gd name="T13" fmla="*/ 630 h 630"/>
                                <a:gd name="T14" fmla="*/ 0 w 731520"/>
                                <a:gd name="T15" fmla="*/ 315 h 630"/>
                                <a:gd name="T16" fmla="*/ 0 w 731520"/>
                                <a:gd name="T17" fmla="*/ 0 h 630"/>
                                <a:gd name="T18" fmla="*/ 731520 w 731520"/>
                                <a:gd name="T19" fmla="*/ 630 h 630"/>
                                <a:gd name="T20" fmla="*/ 17694720 60000 65536"/>
                                <a:gd name="T21" fmla="*/ 0 60000 65536"/>
                                <a:gd name="T22" fmla="*/ 5898240 60000 65536"/>
                                <a:gd name="T23" fmla="*/ 11796480 60000 65536"/>
                                <a:gd name="T24" fmla="*/ 17694720 60000 65536"/>
                                <a:gd name="T25" fmla="*/ 0 60000 65536"/>
                                <a:gd name="T26" fmla="*/ 5898240 60000 65536"/>
                                <a:gd name="T27" fmla="*/ 11796480 60000 65536"/>
                                <a:gd name="T28" fmla="*/ 5898240 60000 65536"/>
                                <a:gd name="T29" fmla="*/ 17694720 60000 65536"/>
                                <a:gd name="T30" fmla="*/ 0 w 731520"/>
                                <a:gd name="T31" fmla="*/ 0 h 630"/>
                                <a:gd name="T32" fmla="*/ 731520 w 731520"/>
                                <a:gd name="T33" fmla="*/ 630 h 630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T30" t="T31" r="T32" b="T33"/>
                              <a:pathLst>
                                <a:path w="731520" h="630">
                                  <a:moveTo>
                                    <a:pt x="0" y="0"/>
                                  </a:moveTo>
                                  <a:lnTo>
                                    <a:pt x="731520" y="630"/>
                                  </a:lnTo>
                                </a:path>
                              </a:pathLst>
                            </a:custGeom>
                            <a:noFill/>
                            <a:ln w="952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A82EEE" id="Line 5" o:spid="_x0000_s1026" style="position:absolute;margin-left:-53.8pt;margin-top:.9pt;width:57.6pt;height:.0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152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" path="m,l731520,630e" filled="f" strokeweight=".26467mm">
                    <v:path arrowok="t" o:connecttype="custom" o:connectlocs="365760,0;731520,318;365760,635;0,318;365760,0;731520,318;365760,635;0,318;0,0;731520,635" o:connectangles="270,0,90,180,270,0,90,180,90,270" textboxrect="0,0,731520,630"/>
                  </v:shape>
                </w:pict>
              </mc:Fallback>
            </mc:AlternateContent>
          </w:r>
          <w:r w:rsidRPr="009601EE">
            <w:rPr>
              <w:rFonts w:ascii="Arial" w:hAnsi="Arial"/>
              <w:noProof/>
            </w:rPr>
            <w:drawing>
              <wp:inline distT="0" distB="0" distL="0" distR="0" wp14:anchorId="4341CB67" wp14:editId="46CA45FF">
                <wp:extent cx="2199640" cy="405130"/>
                <wp:effectExtent l="0" t="0" r="0" b="0"/>
                <wp:docPr id="1" name="Imagen 1" descr="CLASE MUND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LASE MUNDI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964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8B11FD5" w14:textId="77777777" w:rsidR="005269E7" w:rsidRDefault="005269E7">
          <w:pPr>
            <w:pStyle w:val="Ttulo6"/>
          </w:pPr>
          <w:r>
            <w:t>ZM-P-TRA-03-F01</w:t>
          </w:r>
        </w:p>
        <w:p w14:paraId="5E1EF329" w14:textId="77777777" w:rsidR="005269E7" w:rsidRDefault="005269E7">
          <w:pPr>
            <w:rPr>
              <w:rFonts w:ascii="Arial" w:hAnsi="Arial"/>
              <w:sz w:val="22"/>
            </w:rPr>
          </w:pPr>
        </w:p>
        <w:p w14:paraId="6463625B" w14:textId="77777777" w:rsidR="005269E7" w:rsidRDefault="005269E7">
          <w:pPr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SUBDIRECCION DE DISTRIBUCION</w:t>
          </w:r>
        </w:p>
      </w:tc>
    </w:tr>
  </w:tbl>
  <w:p w14:paraId="32981BB8" w14:textId="77777777" w:rsidR="005269E7" w:rsidRDefault="005269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E7"/>
    <w:rsid w:val="00002675"/>
    <w:rsid w:val="00010F4A"/>
    <w:rsid w:val="00016A6F"/>
    <w:rsid w:val="00023003"/>
    <w:rsid w:val="000270B6"/>
    <w:rsid w:val="00031C21"/>
    <w:rsid w:val="00033ACB"/>
    <w:rsid w:val="00041AEE"/>
    <w:rsid w:val="000434D3"/>
    <w:rsid w:val="00046007"/>
    <w:rsid w:val="000462EA"/>
    <w:rsid w:val="00051322"/>
    <w:rsid w:val="0005229C"/>
    <w:rsid w:val="00054A7F"/>
    <w:rsid w:val="00055EE0"/>
    <w:rsid w:val="00077316"/>
    <w:rsid w:val="00077838"/>
    <w:rsid w:val="0009709F"/>
    <w:rsid w:val="000D0D27"/>
    <w:rsid w:val="000D1A8D"/>
    <w:rsid w:val="000D1C83"/>
    <w:rsid w:val="000E1C6C"/>
    <w:rsid w:val="000E1C70"/>
    <w:rsid w:val="000E7F3D"/>
    <w:rsid w:val="000F7365"/>
    <w:rsid w:val="00101C31"/>
    <w:rsid w:val="00102CC7"/>
    <w:rsid w:val="001115B9"/>
    <w:rsid w:val="0013441C"/>
    <w:rsid w:val="001348F3"/>
    <w:rsid w:val="001376C8"/>
    <w:rsid w:val="00137DE6"/>
    <w:rsid w:val="00141693"/>
    <w:rsid w:val="00163E74"/>
    <w:rsid w:val="00174D06"/>
    <w:rsid w:val="00181F8B"/>
    <w:rsid w:val="001B2626"/>
    <w:rsid w:val="001C11D4"/>
    <w:rsid w:val="001C5C28"/>
    <w:rsid w:val="001D6C4E"/>
    <w:rsid w:val="001E0415"/>
    <w:rsid w:val="001F2D30"/>
    <w:rsid w:val="001F6BCD"/>
    <w:rsid w:val="002002BF"/>
    <w:rsid w:val="00203D0D"/>
    <w:rsid w:val="00225D06"/>
    <w:rsid w:val="00231A4B"/>
    <w:rsid w:val="00234758"/>
    <w:rsid w:val="0023694D"/>
    <w:rsid w:val="00257B30"/>
    <w:rsid w:val="002604B3"/>
    <w:rsid w:val="00262509"/>
    <w:rsid w:val="00273A21"/>
    <w:rsid w:val="00291A90"/>
    <w:rsid w:val="002D5532"/>
    <w:rsid w:val="002F0F74"/>
    <w:rsid w:val="002F12A0"/>
    <w:rsid w:val="002F5321"/>
    <w:rsid w:val="00313B70"/>
    <w:rsid w:val="00331BDC"/>
    <w:rsid w:val="00341D08"/>
    <w:rsid w:val="003445DF"/>
    <w:rsid w:val="0037148A"/>
    <w:rsid w:val="0037306C"/>
    <w:rsid w:val="003735F9"/>
    <w:rsid w:val="00373B02"/>
    <w:rsid w:val="00375635"/>
    <w:rsid w:val="00395814"/>
    <w:rsid w:val="003A1CE1"/>
    <w:rsid w:val="003B06C8"/>
    <w:rsid w:val="003B410B"/>
    <w:rsid w:val="003C1BC3"/>
    <w:rsid w:val="003C7123"/>
    <w:rsid w:val="003D02A7"/>
    <w:rsid w:val="003E6E64"/>
    <w:rsid w:val="003F480E"/>
    <w:rsid w:val="003F5ECB"/>
    <w:rsid w:val="003F7A77"/>
    <w:rsid w:val="00400CAA"/>
    <w:rsid w:val="004105C9"/>
    <w:rsid w:val="00411236"/>
    <w:rsid w:val="00416F70"/>
    <w:rsid w:val="004250D5"/>
    <w:rsid w:val="00431EEF"/>
    <w:rsid w:val="00450ECB"/>
    <w:rsid w:val="00452625"/>
    <w:rsid w:val="00456466"/>
    <w:rsid w:val="00464B05"/>
    <w:rsid w:val="00494A16"/>
    <w:rsid w:val="004971CA"/>
    <w:rsid w:val="004A57EE"/>
    <w:rsid w:val="004B3367"/>
    <w:rsid w:val="004B41E6"/>
    <w:rsid w:val="004E08E6"/>
    <w:rsid w:val="004F5E22"/>
    <w:rsid w:val="00503D65"/>
    <w:rsid w:val="005261EF"/>
    <w:rsid w:val="005269E7"/>
    <w:rsid w:val="005310A8"/>
    <w:rsid w:val="005364A4"/>
    <w:rsid w:val="00537BBF"/>
    <w:rsid w:val="00553283"/>
    <w:rsid w:val="00554953"/>
    <w:rsid w:val="005613F4"/>
    <w:rsid w:val="00570145"/>
    <w:rsid w:val="00570557"/>
    <w:rsid w:val="00572CDB"/>
    <w:rsid w:val="00576889"/>
    <w:rsid w:val="00587A61"/>
    <w:rsid w:val="00587F28"/>
    <w:rsid w:val="005910CE"/>
    <w:rsid w:val="005926DD"/>
    <w:rsid w:val="00595F67"/>
    <w:rsid w:val="005C4559"/>
    <w:rsid w:val="005E327F"/>
    <w:rsid w:val="005F1E50"/>
    <w:rsid w:val="00605366"/>
    <w:rsid w:val="00616DDD"/>
    <w:rsid w:val="006351FD"/>
    <w:rsid w:val="006357C8"/>
    <w:rsid w:val="00651E41"/>
    <w:rsid w:val="00663732"/>
    <w:rsid w:val="00664C0A"/>
    <w:rsid w:val="00694C08"/>
    <w:rsid w:val="006B0022"/>
    <w:rsid w:val="006B1EE3"/>
    <w:rsid w:val="006B2991"/>
    <w:rsid w:val="006B5364"/>
    <w:rsid w:val="006C5BE8"/>
    <w:rsid w:val="006C5CD4"/>
    <w:rsid w:val="006D79B1"/>
    <w:rsid w:val="00740C08"/>
    <w:rsid w:val="00760B79"/>
    <w:rsid w:val="00775DA9"/>
    <w:rsid w:val="00783378"/>
    <w:rsid w:val="0078512A"/>
    <w:rsid w:val="00790220"/>
    <w:rsid w:val="007934A4"/>
    <w:rsid w:val="007B5D56"/>
    <w:rsid w:val="007C0A9C"/>
    <w:rsid w:val="007F357D"/>
    <w:rsid w:val="007F5C62"/>
    <w:rsid w:val="007F75BC"/>
    <w:rsid w:val="008013E1"/>
    <w:rsid w:val="008136C8"/>
    <w:rsid w:val="00813AE1"/>
    <w:rsid w:val="008159FA"/>
    <w:rsid w:val="00833D71"/>
    <w:rsid w:val="00837C2F"/>
    <w:rsid w:val="00844DB3"/>
    <w:rsid w:val="00850CCF"/>
    <w:rsid w:val="00853F9B"/>
    <w:rsid w:val="00862811"/>
    <w:rsid w:val="008661AD"/>
    <w:rsid w:val="0087193D"/>
    <w:rsid w:val="00874DA4"/>
    <w:rsid w:val="00874EC2"/>
    <w:rsid w:val="00885B96"/>
    <w:rsid w:val="00890D09"/>
    <w:rsid w:val="008975DC"/>
    <w:rsid w:val="00897CCE"/>
    <w:rsid w:val="008A1F3A"/>
    <w:rsid w:val="008A21C1"/>
    <w:rsid w:val="008B2708"/>
    <w:rsid w:val="008C66DC"/>
    <w:rsid w:val="008D1F23"/>
    <w:rsid w:val="008D2B68"/>
    <w:rsid w:val="008E71C2"/>
    <w:rsid w:val="0090343E"/>
    <w:rsid w:val="00944BA5"/>
    <w:rsid w:val="009474B4"/>
    <w:rsid w:val="00957B3F"/>
    <w:rsid w:val="009601EE"/>
    <w:rsid w:val="00961A5A"/>
    <w:rsid w:val="0098027D"/>
    <w:rsid w:val="009836DA"/>
    <w:rsid w:val="00994C64"/>
    <w:rsid w:val="009D57CB"/>
    <w:rsid w:val="009F5C78"/>
    <w:rsid w:val="00A046B2"/>
    <w:rsid w:val="00A2515E"/>
    <w:rsid w:val="00A43AF5"/>
    <w:rsid w:val="00A71CBB"/>
    <w:rsid w:val="00A76171"/>
    <w:rsid w:val="00AC4540"/>
    <w:rsid w:val="00AC4F5E"/>
    <w:rsid w:val="00AD3300"/>
    <w:rsid w:val="00AD7CDE"/>
    <w:rsid w:val="00AE14A0"/>
    <w:rsid w:val="00B01A20"/>
    <w:rsid w:val="00B0316B"/>
    <w:rsid w:val="00B04D62"/>
    <w:rsid w:val="00B05086"/>
    <w:rsid w:val="00B05E25"/>
    <w:rsid w:val="00B371D6"/>
    <w:rsid w:val="00B43617"/>
    <w:rsid w:val="00B6127B"/>
    <w:rsid w:val="00B80BA9"/>
    <w:rsid w:val="00B81BED"/>
    <w:rsid w:val="00BB448A"/>
    <w:rsid w:val="00BB5559"/>
    <w:rsid w:val="00BD5639"/>
    <w:rsid w:val="00C00998"/>
    <w:rsid w:val="00C05882"/>
    <w:rsid w:val="00C43385"/>
    <w:rsid w:val="00C46464"/>
    <w:rsid w:val="00C5091B"/>
    <w:rsid w:val="00C622EE"/>
    <w:rsid w:val="00C62AFA"/>
    <w:rsid w:val="00C66B1F"/>
    <w:rsid w:val="00C72B3A"/>
    <w:rsid w:val="00C81314"/>
    <w:rsid w:val="00C817CE"/>
    <w:rsid w:val="00C9392C"/>
    <w:rsid w:val="00CE1576"/>
    <w:rsid w:val="00CF697D"/>
    <w:rsid w:val="00D1236B"/>
    <w:rsid w:val="00D13685"/>
    <w:rsid w:val="00D139E8"/>
    <w:rsid w:val="00D30D10"/>
    <w:rsid w:val="00D50BEC"/>
    <w:rsid w:val="00D701B2"/>
    <w:rsid w:val="00D8472E"/>
    <w:rsid w:val="00D8769B"/>
    <w:rsid w:val="00D87C8E"/>
    <w:rsid w:val="00D95E97"/>
    <w:rsid w:val="00DA5FEE"/>
    <w:rsid w:val="00DC4D79"/>
    <w:rsid w:val="00DF27F0"/>
    <w:rsid w:val="00DF6BA9"/>
    <w:rsid w:val="00E126AB"/>
    <w:rsid w:val="00E62BEF"/>
    <w:rsid w:val="00E708EB"/>
    <w:rsid w:val="00E74D6B"/>
    <w:rsid w:val="00E810F8"/>
    <w:rsid w:val="00E91CD2"/>
    <w:rsid w:val="00EA703D"/>
    <w:rsid w:val="00EC36F3"/>
    <w:rsid w:val="00EF08FB"/>
    <w:rsid w:val="00F002A7"/>
    <w:rsid w:val="00F06141"/>
    <w:rsid w:val="00F164C0"/>
    <w:rsid w:val="00F17B4D"/>
    <w:rsid w:val="00F2195F"/>
    <w:rsid w:val="00F437B4"/>
    <w:rsid w:val="00F55D30"/>
    <w:rsid w:val="00F601D7"/>
    <w:rsid w:val="00F6556B"/>
    <w:rsid w:val="00F73622"/>
    <w:rsid w:val="00F80D57"/>
    <w:rsid w:val="00F82EC9"/>
    <w:rsid w:val="00FB0BB4"/>
    <w:rsid w:val="00FB6111"/>
    <w:rsid w:val="00FB7EAC"/>
    <w:rsid w:val="00FC224B"/>
    <w:rsid w:val="00FC7C34"/>
    <w:rsid w:val="00FE038D"/>
    <w:rsid w:val="00FF087D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F411C"/>
  <w15:chartTrackingRefBased/>
  <w15:docId w15:val="{9492EAA6-A3F3-45CD-A782-BF7A2629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69E7"/>
    <w:pPr>
      <w:suppressAutoHyphens/>
      <w:autoSpaceDN w:val="0"/>
      <w:textAlignment w:val="baseline"/>
    </w:pPr>
    <w:rPr>
      <w:lang w:val="es-ES" w:eastAsia="es-ES"/>
    </w:rPr>
  </w:style>
  <w:style w:type="paragraph" w:styleId="Ttulo1">
    <w:name w:val="heading 1"/>
    <w:basedOn w:val="Normal"/>
    <w:next w:val="Normal"/>
    <w:rsid w:val="005269E7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rsid w:val="005269E7"/>
    <w:pPr>
      <w:keepNext/>
      <w:outlineLvl w:val="1"/>
    </w:pPr>
    <w:rPr>
      <w:rFonts w:ascii="Arial" w:hAnsi="Arial"/>
      <w:b/>
      <w:sz w:val="16"/>
    </w:rPr>
  </w:style>
  <w:style w:type="paragraph" w:styleId="Ttulo3">
    <w:name w:val="heading 3"/>
    <w:basedOn w:val="Normal"/>
    <w:next w:val="Normal"/>
    <w:rsid w:val="005269E7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rsid w:val="005269E7"/>
    <w:pPr>
      <w:keepNext/>
      <w:jc w:val="center"/>
      <w:outlineLvl w:val="3"/>
    </w:pPr>
    <w:rPr>
      <w:sz w:val="24"/>
    </w:rPr>
  </w:style>
  <w:style w:type="paragraph" w:styleId="Ttulo5">
    <w:name w:val="heading 5"/>
    <w:basedOn w:val="Normal"/>
    <w:next w:val="Normal"/>
    <w:rsid w:val="005269E7"/>
    <w:pPr>
      <w:keepNext/>
      <w:jc w:val="center"/>
      <w:outlineLvl w:val="4"/>
    </w:pPr>
    <w:rPr>
      <w:rFonts w:ascii="Arial" w:hAnsi="Arial"/>
      <w:b/>
      <w:sz w:val="16"/>
    </w:rPr>
  </w:style>
  <w:style w:type="paragraph" w:styleId="Ttulo6">
    <w:name w:val="heading 6"/>
    <w:basedOn w:val="Normal"/>
    <w:next w:val="Normal"/>
    <w:rsid w:val="005269E7"/>
    <w:pPr>
      <w:keepNext/>
      <w:jc w:val="right"/>
      <w:outlineLvl w:val="5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269E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269E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269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sid w:val="00526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SOLSER~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SOLSER~1</Template>
  <TotalTime>387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6</vt:lpstr>
    </vt:vector>
  </TitlesOfParts>
  <Company>http://www.centor.mx.gd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cpasos1</dc:creator>
  <cp:keywords/>
  <cp:lastModifiedBy>David Can</cp:lastModifiedBy>
  <cp:revision>25</cp:revision>
  <cp:lastPrinted>2022-08-03T00:02:00Z</cp:lastPrinted>
  <dcterms:created xsi:type="dcterms:W3CDTF">2023-08-23T05:50:00Z</dcterms:created>
  <dcterms:modified xsi:type="dcterms:W3CDTF">2023-08-25T19:21:00Z</dcterms:modified>
</cp:coreProperties>
</file>